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F894A" w14:textId="77777777" w:rsidR="00C1249C" w:rsidRDefault="00C1249C" w:rsidP="00EE720A">
      <w:pPr>
        <w:rPr>
          <w:rStyle w:val="BookTitle"/>
        </w:rPr>
      </w:pPr>
      <w:r>
        <w:rPr>
          <w:rFonts w:cstheme="majorBidi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3600" behindDoc="1" locked="1" layoutInCell="1" allowOverlap="1" wp14:anchorId="320FE36C" wp14:editId="26946836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1580" cy="447675"/>
                <wp:effectExtent l="0" t="0" r="1270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580" cy="4476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1FD3EC" w14:textId="77777777" w:rsidR="00C1249C" w:rsidRPr="00E56E14" w:rsidRDefault="00C1249C" w:rsidP="00C1249C">
                            <w:pPr>
                              <w:rPr>
                                <w:rFonts w:ascii="ITC Avant Garde Gothic" w:hAnsi="ITC Avant Garde Gothic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ITC Avant Garde Gothic" w:hAnsi="ITC Avant Garde Gothic"/>
                                <w:b/>
                                <w:bCs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Fonts w:ascii="ITC Avant Garde Gothic" w:hAnsi="ITC Avant Garde Gothic"/>
                                <w:b/>
                                <w:bCs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Fonts w:ascii="ITC Avant Garde Gothic" w:hAnsi="ITC Avant Garde Gothic"/>
                                <w:b/>
                                <w:bCs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Fonts w:ascii="ITC Avant Garde Gothic" w:hAnsi="ITC Avant Garde Gothic"/>
                                <w:b/>
                                <w:bCs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Fonts w:ascii="ITC Avant Garde Gothic" w:hAnsi="ITC Avant Garde Gothic"/>
                                <w:b/>
                                <w:bCs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Fonts w:ascii="ITC Avant Garde Gothic" w:hAnsi="ITC Avant Garde Gothic"/>
                                <w:b/>
                                <w:bCs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Fonts w:ascii="ITC Avant Garde Gothic" w:hAnsi="ITC Avant Garde Gothic"/>
                                <w:b/>
                                <w:bCs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Fonts w:ascii="ITC Avant Garde Gothic" w:hAnsi="ITC Avant Garde Gothic"/>
                                <w:b/>
                                <w:bCs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Fonts w:ascii="ITC Avant Garde Gothic" w:hAnsi="ITC Avant Garde Gothic"/>
                                <w:b/>
                                <w:bCs/>
                                <w:color w:val="FFFFFF" w:themeColor="background1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FE36C" id="Rectangle 5" o:spid="_x0000_s1026" style="position:absolute;margin-left:0;margin-top:0;width:595.4pt;height:35.25pt;z-index:-2516428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" fillcolor="#1f3763 [1604]" stroked="f" strokeweight="1pt">
                <v:textbox>
                  <w:txbxContent>
                    <w:p w14:paraId="311FD3EC" w14:textId="77777777" w:rsidR="00C1249C" w:rsidRPr="00E56E14" w:rsidRDefault="00C1249C" w:rsidP="00C1249C">
                      <w:pPr>
                        <w:rPr>
                          <w:rFonts w:ascii="ITC Avant Garde Gothic" w:hAnsi="ITC Avant Garde Gothic"/>
                          <w:b/>
                          <w:bCs/>
                        </w:rPr>
                      </w:pPr>
                      <w:r>
                        <w:rPr>
                          <w:rFonts w:ascii="ITC Avant Garde Gothic" w:hAnsi="ITC Avant Garde Gothic"/>
                          <w:b/>
                          <w:bCs/>
                          <w:color w:val="FFFFFF" w:themeColor="background1"/>
                        </w:rPr>
                        <w:tab/>
                      </w:r>
                      <w:r>
                        <w:rPr>
                          <w:rFonts w:ascii="ITC Avant Garde Gothic" w:hAnsi="ITC Avant Garde Gothic"/>
                          <w:b/>
                          <w:bCs/>
                          <w:color w:val="FFFFFF" w:themeColor="background1"/>
                        </w:rPr>
                        <w:tab/>
                      </w:r>
                      <w:r>
                        <w:rPr>
                          <w:rFonts w:ascii="ITC Avant Garde Gothic" w:hAnsi="ITC Avant Garde Gothic"/>
                          <w:b/>
                          <w:bCs/>
                          <w:color w:val="FFFFFF" w:themeColor="background1"/>
                        </w:rPr>
                        <w:tab/>
                      </w:r>
                      <w:r>
                        <w:rPr>
                          <w:rFonts w:ascii="ITC Avant Garde Gothic" w:hAnsi="ITC Avant Garde Gothic"/>
                          <w:b/>
                          <w:bCs/>
                          <w:color w:val="FFFFFF" w:themeColor="background1"/>
                        </w:rPr>
                        <w:tab/>
                      </w:r>
                      <w:r>
                        <w:rPr>
                          <w:rFonts w:ascii="ITC Avant Garde Gothic" w:hAnsi="ITC Avant Garde Gothic"/>
                          <w:b/>
                          <w:bCs/>
                          <w:color w:val="FFFFFF" w:themeColor="background1"/>
                        </w:rPr>
                        <w:tab/>
                      </w:r>
                      <w:r>
                        <w:rPr>
                          <w:rFonts w:ascii="ITC Avant Garde Gothic" w:hAnsi="ITC Avant Garde Gothic"/>
                          <w:b/>
                          <w:bCs/>
                          <w:color w:val="FFFFFF" w:themeColor="background1"/>
                        </w:rPr>
                        <w:tab/>
                      </w:r>
                      <w:r>
                        <w:rPr>
                          <w:rFonts w:ascii="ITC Avant Garde Gothic" w:hAnsi="ITC Avant Garde Gothic"/>
                          <w:b/>
                          <w:bCs/>
                          <w:color w:val="FFFFFF" w:themeColor="background1"/>
                        </w:rPr>
                        <w:tab/>
                      </w:r>
                      <w:r>
                        <w:rPr>
                          <w:rFonts w:ascii="ITC Avant Garde Gothic" w:hAnsi="ITC Avant Garde Gothic"/>
                          <w:b/>
                          <w:bCs/>
                          <w:color w:val="FFFFFF" w:themeColor="background1"/>
                        </w:rPr>
                        <w:tab/>
                      </w:r>
                      <w:r>
                        <w:rPr>
                          <w:rFonts w:ascii="ITC Avant Garde Gothic" w:hAnsi="ITC Avant Garde Gothic"/>
                          <w:b/>
                          <w:bCs/>
                          <w:color w:val="FFFFFF" w:themeColor="background1"/>
                        </w:rPr>
                        <w:tab/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p w14:paraId="6652C59B" w14:textId="29D25687" w:rsidR="00AC7B35" w:rsidRPr="00E30F3F" w:rsidRDefault="00C1249C" w:rsidP="00E30F3F">
      <w:pPr>
        <w:pStyle w:val="Heading1"/>
        <w:rPr>
          <w:rStyle w:val="BookTitle"/>
          <w:sz w:val="42"/>
          <w:szCs w:val="4"/>
        </w:rPr>
      </w:pPr>
      <w:bookmarkStart w:id="0" w:name="_Toc77880372"/>
      <w:r w:rsidRPr="00E30F3F">
        <w:rPr>
          <w:noProof/>
          <w:sz w:val="10"/>
          <w:szCs w:val="10"/>
        </w:rPr>
        <w:drawing>
          <wp:anchor distT="0" distB="0" distL="114300" distR="114300" simplePos="0" relativeHeight="251670528" behindDoc="0" locked="0" layoutInCell="1" allowOverlap="1" wp14:anchorId="266EA3C4" wp14:editId="7D8D649D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668655" cy="668655"/>
            <wp:effectExtent l="0" t="0" r="0" b="0"/>
            <wp:wrapSquare wrapText="bothSides"/>
            <wp:docPr id="4" name="Graphic 4" descr="Caret Lef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Caret Left with solid fill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68655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E30F3F" w:rsidRPr="00E30F3F">
        <w:rPr>
          <w:rStyle w:val="BookTitle"/>
          <w:sz w:val="42"/>
          <w:szCs w:val="4"/>
        </w:rPr>
        <w:t>Analysis of Line Sensor Configuration for the Advanced Line Follower Robot</w:t>
      </w:r>
    </w:p>
    <w:p w14:paraId="1073B077" w14:textId="77777777" w:rsidR="00F76863" w:rsidRPr="00CB7A6B" w:rsidRDefault="00F76863" w:rsidP="00F76863">
      <w:pPr>
        <w:jc w:val="center"/>
        <w:rPr>
          <w:rFonts w:cstheme="majorBidi"/>
          <w:szCs w:val="28"/>
        </w:rPr>
      </w:pPr>
    </w:p>
    <w:sdt>
      <w:sdtPr>
        <w:rPr>
          <w:rFonts w:ascii="ITC Avant Garde Gothic" w:hAnsi="ITC Avant Garde Gothic" w:cstheme="majorBidi"/>
          <w:b/>
          <w:bCs/>
          <w:iCs/>
          <w:noProof/>
          <w:color w:val="2F5496" w:themeColor="accent1" w:themeShade="BF"/>
          <w:spacing w:val="42"/>
          <w:sz w:val="48"/>
          <w:szCs w:val="48"/>
        </w:rPr>
        <w:alias w:val="Company"/>
        <w:tag w:val=""/>
        <w:id w:val="956768258"/>
        <w:placeholder>
          <w:docPart w:val="6E6E13B307504BC0903E8609412D3562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14:paraId="414580F3" w14:textId="77777777" w:rsidR="001539C2" w:rsidRDefault="00717318" w:rsidP="001539C2">
          <w:pPr>
            <w:jc w:val="center"/>
            <w:rPr>
              <w:rFonts w:ascii="ITC Avant Garde Gothic" w:hAnsi="ITC Avant Garde Gothic" w:cstheme="majorBidi"/>
              <w:b/>
              <w:bCs/>
              <w:iCs/>
              <w:noProof/>
              <w:color w:val="2F5496" w:themeColor="accent1" w:themeShade="BF"/>
              <w:spacing w:val="42"/>
              <w:sz w:val="48"/>
              <w:szCs w:val="48"/>
            </w:rPr>
          </w:pPr>
          <w:r>
            <w:rPr>
              <w:rFonts w:ascii="ITC Avant Garde Gothic" w:hAnsi="ITC Avant Garde Gothic" w:cstheme="majorBidi"/>
              <w:b/>
              <w:bCs/>
              <w:iCs/>
              <w:noProof/>
              <w:color w:val="2F5496" w:themeColor="accent1" w:themeShade="BF"/>
              <w:spacing w:val="42"/>
              <w:sz w:val="48"/>
              <w:szCs w:val="48"/>
            </w:rPr>
            <w:t>Eng. Mahmoud Karam</w:t>
          </w:r>
        </w:p>
      </w:sdtContent>
    </w:sdt>
    <w:p w14:paraId="2270BB34" w14:textId="77777777" w:rsidR="00EE720A" w:rsidRDefault="00EE720A" w:rsidP="0097651B"/>
    <w:p w14:paraId="59CA73F5" w14:textId="77777777" w:rsidR="00EE720A" w:rsidRDefault="00E34732" w:rsidP="0097651B">
      <w:r>
        <w:rPr>
          <w:noProof/>
        </w:rPr>
        <w:drawing>
          <wp:inline distT="0" distB="0" distL="0" distR="0" wp14:anchorId="3459CB64" wp14:editId="73DC9038">
            <wp:extent cx="6645910" cy="1828800"/>
            <wp:effectExtent l="0" t="0" r="2540" b="0"/>
            <wp:docPr id="2" name="Picture 2" descr="Sorting Algorithms in Data Structure | Xamn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orting Algorithms in Data Structure | Xamna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359" b="18719"/>
                    <a:stretch/>
                  </pic:blipFill>
                  <pic:spPr bwMode="auto">
                    <a:xfrm>
                      <a:off x="0" y="0"/>
                      <a:ext cx="664591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CF7571" w14:textId="77777777" w:rsidR="00EE720A" w:rsidRDefault="00EE720A" w:rsidP="0097651B"/>
    <w:p w14:paraId="1FD9380F" w14:textId="77777777" w:rsidR="00E34732" w:rsidRDefault="00E34732" w:rsidP="00C1249C">
      <w:pPr>
        <w:tabs>
          <w:tab w:val="left" w:pos="3382"/>
        </w:tabs>
      </w:pPr>
    </w:p>
    <w:p w14:paraId="6B486047" w14:textId="77777777" w:rsidR="00E34732" w:rsidRDefault="00E34732" w:rsidP="00C1249C">
      <w:pPr>
        <w:tabs>
          <w:tab w:val="left" w:pos="3382"/>
        </w:tabs>
      </w:pPr>
    </w:p>
    <w:p w14:paraId="52A272E9" w14:textId="77777777" w:rsidR="00E34732" w:rsidRDefault="00E34732" w:rsidP="00C1249C">
      <w:pPr>
        <w:tabs>
          <w:tab w:val="left" w:pos="3382"/>
        </w:tabs>
      </w:pPr>
    </w:p>
    <w:p w14:paraId="3D1F3CDF" w14:textId="77777777" w:rsidR="00E34732" w:rsidRDefault="00E34732" w:rsidP="00C1249C">
      <w:pPr>
        <w:tabs>
          <w:tab w:val="left" w:pos="3382"/>
        </w:tabs>
      </w:pPr>
    </w:p>
    <w:p w14:paraId="726F03E3" w14:textId="77777777" w:rsidR="00E34732" w:rsidRDefault="00E34732" w:rsidP="00C1249C">
      <w:pPr>
        <w:tabs>
          <w:tab w:val="left" w:pos="3382"/>
        </w:tabs>
      </w:pPr>
    </w:p>
    <w:p w14:paraId="27F5033E" w14:textId="77777777" w:rsidR="00E34732" w:rsidRDefault="00E34732" w:rsidP="00C1249C">
      <w:pPr>
        <w:tabs>
          <w:tab w:val="left" w:pos="3382"/>
        </w:tabs>
      </w:pPr>
    </w:p>
    <w:p w14:paraId="7D8A2B06" w14:textId="77777777" w:rsidR="00E34732" w:rsidRDefault="00E34732" w:rsidP="00C1249C">
      <w:pPr>
        <w:tabs>
          <w:tab w:val="left" w:pos="3382"/>
        </w:tabs>
      </w:pPr>
    </w:p>
    <w:p w14:paraId="38A18CA7" w14:textId="77777777" w:rsidR="006C0A28" w:rsidRDefault="006C0A28" w:rsidP="00C1249C">
      <w:pPr>
        <w:tabs>
          <w:tab w:val="left" w:pos="3382"/>
        </w:tabs>
      </w:pPr>
    </w:p>
    <w:p w14:paraId="289DA5BB" w14:textId="77777777" w:rsidR="006C0A28" w:rsidRDefault="006C0A28" w:rsidP="00C1249C">
      <w:pPr>
        <w:tabs>
          <w:tab w:val="left" w:pos="3382"/>
        </w:tabs>
      </w:pPr>
    </w:p>
    <w:p w14:paraId="42EBC037" w14:textId="77777777" w:rsidR="006C0A28" w:rsidRDefault="006C0A28" w:rsidP="00C1249C">
      <w:pPr>
        <w:tabs>
          <w:tab w:val="left" w:pos="3382"/>
        </w:tabs>
      </w:pPr>
    </w:p>
    <w:p w14:paraId="6939CA2E" w14:textId="77777777" w:rsidR="00717318" w:rsidRDefault="00717318" w:rsidP="00C1249C">
      <w:pPr>
        <w:tabs>
          <w:tab w:val="left" w:pos="3382"/>
        </w:tabs>
      </w:pPr>
    </w:p>
    <w:p w14:paraId="690E3C7F" w14:textId="77777777" w:rsidR="00717318" w:rsidRDefault="00717318" w:rsidP="00C1249C">
      <w:pPr>
        <w:tabs>
          <w:tab w:val="left" w:pos="3382"/>
        </w:tabs>
      </w:pPr>
    </w:p>
    <w:p w14:paraId="6233C2A7" w14:textId="77777777" w:rsidR="00717318" w:rsidRDefault="00717318" w:rsidP="00C1249C">
      <w:pPr>
        <w:tabs>
          <w:tab w:val="left" w:pos="3382"/>
        </w:tabs>
      </w:pPr>
    </w:p>
    <w:p w14:paraId="76BF7DCC" w14:textId="77777777" w:rsidR="00C1249C" w:rsidRPr="00C1249C" w:rsidRDefault="00C1249C" w:rsidP="00C1249C">
      <w:pPr>
        <w:tabs>
          <w:tab w:val="left" w:pos="3382"/>
        </w:tabs>
      </w:pPr>
      <w:r>
        <w:tab/>
      </w:r>
    </w:p>
    <w:p w14:paraId="2B49E1FD" w14:textId="77777777" w:rsidR="003B31C3" w:rsidRDefault="003B31C3" w:rsidP="0097651B">
      <w:pPr>
        <w:rPr>
          <w:rFonts w:asciiTheme="minorHAnsi" w:eastAsiaTheme="minorEastAsia" w:hAnsiTheme="minorHAnsi" w:cs="Times New Roman"/>
          <w:color w:val="auto"/>
          <w:sz w:val="22"/>
        </w:rPr>
      </w:pPr>
    </w:p>
    <w:p w14:paraId="4C6F6985" w14:textId="77777777" w:rsidR="000B2E89" w:rsidRDefault="003B31C3" w:rsidP="0097651B">
      <w:pPr>
        <w:rPr>
          <w:rFonts w:asciiTheme="minorHAnsi" w:eastAsiaTheme="minorEastAsia" w:hAnsiTheme="minorHAnsi" w:cs="Times New Roman"/>
          <w:color w:val="auto"/>
          <w:sz w:val="22"/>
        </w:rPr>
      </w:pPr>
      <w:r>
        <w:rPr>
          <w:rFonts w:cstheme="majorBidi"/>
          <w:b/>
          <w:bCs/>
          <w:noProof/>
          <w:sz w:val="48"/>
          <w:szCs w:val="48"/>
        </w:rPr>
        <w:lastRenderedPageBreak/>
        <w:drawing>
          <wp:anchor distT="0" distB="0" distL="114300" distR="114300" simplePos="0" relativeHeight="251664384" behindDoc="0" locked="0" layoutInCell="1" allowOverlap="1" wp14:anchorId="6F95ACD3" wp14:editId="5C141DDA">
            <wp:simplePos x="0" y="0"/>
            <wp:positionH relativeFrom="margin">
              <wp:align>left</wp:align>
            </wp:positionH>
            <wp:positionV relativeFrom="paragraph">
              <wp:posOffset>113030</wp:posOffset>
            </wp:positionV>
            <wp:extent cx="914400" cy="914400"/>
            <wp:effectExtent l="0" t="0" r="0" b="0"/>
            <wp:wrapSquare wrapText="bothSides"/>
            <wp:docPr id="3" name="Graphic 3" descr="Play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Play with solid fill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2FFF83" w14:textId="77777777" w:rsidR="00EE720A" w:rsidRPr="003D1E79" w:rsidRDefault="003B31C3" w:rsidP="00216618">
      <w:pPr>
        <w:pStyle w:val="Heading2"/>
        <w:numPr>
          <w:ilvl w:val="0"/>
          <w:numId w:val="0"/>
        </w:numPr>
      </w:pPr>
      <w:bookmarkStart w:id="1" w:name="_Toc77880373"/>
      <w:r w:rsidRPr="003D1E79">
        <w:t>Content</w:t>
      </w:r>
      <w:bookmarkEnd w:id="1"/>
    </w:p>
    <w:sdt>
      <w:sdtPr>
        <w:rPr>
          <w:rFonts w:asciiTheme="majorBidi" w:eastAsiaTheme="minorHAnsi" w:hAnsiTheme="majorBidi" w:cstheme="minorBidi"/>
          <w:color w:val="000000" w:themeColor="text1"/>
          <w:sz w:val="28"/>
          <w:szCs w:val="22"/>
        </w:rPr>
        <w:id w:val="-13848669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6A2984" w14:textId="77777777" w:rsidR="00C1249C" w:rsidRPr="00C1249C" w:rsidRDefault="00C1249C" w:rsidP="00E30F3F">
          <w:pPr>
            <w:pStyle w:val="TOCHeading"/>
          </w:pPr>
        </w:p>
        <w:p w14:paraId="10C7A07F" w14:textId="77777777" w:rsidR="00216618" w:rsidRDefault="00C1249C">
          <w:pPr>
            <w:pStyle w:val="TOC1"/>
            <w:tabs>
              <w:tab w:val="right" w:leader="dot" w:pos="1045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880372" w:history="1">
            <w:r w:rsidR="00216618" w:rsidRPr="00454112">
              <w:rPr>
                <w:rStyle w:val="Hyperlink"/>
                <w:rFonts w:ascii="ITC Avant Garde Gothic" w:hAnsi="ITC Avant Garde Gothic"/>
                <w:iCs/>
                <w:noProof/>
                <w:spacing w:val="42"/>
              </w:rPr>
              <w:t>Chapter 1:</w:t>
            </w:r>
            <w:r w:rsidR="00216618" w:rsidRPr="00454112">
              <w:rPr>
                <w:rStyle w:val="Hyperlink"/>
                <w:noProof/>
              </w:rPr>
              <w:t xml:space="preserve"> </w:t>
            </w:r>
            <w:r w:rsidR="00216618" w:rsidRPr="00454112">
              <w:rPr>
                <w:rStyle w:val="Hyperlink"/>
                <w:rFonts w:ascii="ITC Avant Garde Gothic" w:hAnsi="ITC Avant Garde Gothic"/>
                <w:iCs/>
                <w:noProof/>
                <w:spacing w:val="42"/>
              </w:rPr>
              <w:t>Sorting</w:t>
            </w:r>
            <w:r w:rsidR="00216618">
              <w:rPr>
                <w:noProof/>
                <w:webHidden/>
              </w:rPr>
              <w:tab/>
            </w:r>
            <w:r w:rsidR="00216618">
              <w:rPr>
                <w:noProof/>
                <w:webHidden/>
              </w:rPr>
              <w:fldChar w:fldCharType="begin"/>
            </w:r>
            <w:r w:rsidR="00216618">
              <w:rPr>
                <w:noProof/>
                <w:webHidden/>
              </w:rPr>
              <w:instrText xml:space="preserve"> PAGEREF _Toc77880372 \h </w:instrText>
            </w:r>
            <w:r w:rsidR="00216618">
              <w:rPr>
                <w:noProof/>
                <w:webHidden/>
              </w:rPr>
            </w:r>
            <w:r w:rsidR="00216618">
              <w:rPr>
                <w:noProof/>
                <w:webHidden/>
              </w:rPr>
              <w:fldChar w:fldCharType="separate"/>
            </w:r>
            <w:r w:rsidR="00216618">
              <w:rPr>
                <w:noProof/>
                <w:webHidden/>
              </w:rPr>
              <w:t>0</w:t>
            </w:r>
            <w:r w:rsidR="00216618">
              <w:rPr>
                <w:noProof/>
                <w:webHidden/>
              </w:rPr>
              <w:fldChar w:fldCharType="end"/>
            </w:r>
          </w:hyperlink>
        </w:p>
        <w:p w14:paraId="5564DF35" w14:textId="77777777" w:rsidR="00216618" w:rsidRDefault="005A57F4">
          <w:pPr>
            <w:pStyle w:val="TOC2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77880373" w:history="1">
            <w:r w:rsidR="00216618" w:rsidRPr="00454112">
              <w:rPr>
                <w:rStyle w:val="Hyperlink"/>
                <w:noProof/>
              </w:rPr>
              <w:t>Content</w:t>
            </w:r>
            <w:r w:rsidR="00216618">
              <w:rPr>
                <w:noProof/>
                <w:webHidden/>
              </w:rPr>
              <w:tab/>
            </w:r>
            <w:r w:rsidR="00216618">
              <w:rPr>
                <w:noProof/>
                <w:webHidden/>
              </w:rPr>
              <w:fldChar w:fldCharType="begin"/>
            </w:r>
            <w:r w:rsidR="00216618">
              <w:rPr>
                <w:noProof/>
                <w:webHidden/>
              </w:rPr>
              <w:instrText xml:space="preserve"> PAGEREF _Toc77880373 \h </w:instrText>
            </w:r>
            <w:r w:rsidR="00216618">
              <w:rPr>
                <w:noProof/>
                <w:webHidden/>
              </w:rPr>
            </w:r>
            <w:r w:rsidR="00216618">
              <w:rPr>
                <w:noProof/>
                <w:webHidden/>
              </w:rPr>
              <w:fldChar w:fldCharType="separate"/>
            </w:r>
            <w:r w:rsidR="00216618">
              <w:rPr>
                <w:noProof/>
                <w:webHidden/>
              </w:rPr>
              <w:t>1</w:t>
            </w:r>
            <w:r w:rsidR="00216618">
              <w:rPr>
                <w:noProof/>
                <w:webHidden/>
              </w:rPr>
              <w:fldChar w:fldCharType="end"/>
            </w:r>
          </w:hyperlink>
        </w:p>
        <w:p w14:paraId="19D3E181" w14:textId="77777777" w:rsidR="00216618" w:rsidRDefault="005A57F4">
          <w:pPr>
            <w:pStyle w:val="TOC2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77880374" w:history="1">
            <w:r w:rsidR="00216618" w:rsidRPr="00454112">
              <w:rPr>
                <w:rStyle w:val="Hyperlink"/>
                <w:noProof/>
              </w:rPr>
              <w:t>1.1 Introduction</w:t>
            </w:r>
            <w:r w:rsidR="00216618">
              <w:rPr>
                <w:noProof/>
                <w:webHidden/>
              </w:rPr>
              <w:tab/>
            </w:r>
            <w:r w:rsidR="00216618">
              <w:rPr>
                <w:noProof/>
                <w:webHidden/>
              </w:rPr>
              <w:fldChar w:fldCharType="begin"/>
            </w:r>
            <w:r w:rsidR="00216618">
              <w:rPr>
                <w:noProof/>
                <w:webHidden/>
              </w:rPr>
              <w:instrText xml:space="preserve"> PAGEREF _Toc77880374 \h </w:instrText>
            </w:r>
            <w:r w:rsidR="00216618">
              <w:rPr>
                <w:noProof/>
                <w:webHidden/>
              </w:rPr>
            </w:r>
            <w:r w:rsidR="00216618">
              <w:rPr>
                <w:noProof/>
                <w:webHidden/>
              </w:rPr>
              <w:fldChar w:fldCharType="separate"/>
            </w:r>
            <w:r w:rsidR="00216618">
              <w:rPr>
                <w:noProof/>
                <w:webHidden/>
              </w:rPr>
              <w:t>2</w:t>
            </w:r>
            <w:r w:rsidR="00216618">
              <w:rPr>
                <w:noProof/>
                <w:webHidden/>
              </w:rPr>
              <w:fldChar w:fldCharType="end"/>
            </w:r>
          </w:hyperlink>
        </w:p>
        <w:p w14:paraId="707EBEE4" w14:textId="77777777" w:rsidR="00216618" w:rsidRDefault="005A57F4">
          <w:pPr>
            <w:pStyle w:val="TOC2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77880375" w:history="1">
            <w:r w:rsidR="00216618" w:rsidRPr="00454112">
              <w:rPr>
                <w:rStyle w:val="Hyperlink"/>
                <w:noProof/>
              </w:rPr>
              <w:t>1.2</w:t>
            </w:r>
            <w:r w:rsidR="00216618" w:rsidRPr="00454112">
              <w:rPr>
                <w:rStyle w:val="Hyperlink"/>
                <w:rFonts w:asciiTheme="majorBidi" w:eastAsiaTheme="minorHAnsi" w:hAnsiTheme="majorBidi"/>
                <w:noProof/>
              </w:rPr>
              <w:t xml:space="preserve"> </w:t>
            </w:r>
            <w:r w:rsidR="00216618" w:rsidRPr="00454112">
              <w:rPr>
                <w:rStyle w:val="Hyperlink"/>
                <w:noProof/>
              </w:rPr>
              <w:t>References</w:t>
            </w:r>
            <w:r w:rsidR="00216618">
              <w:rPr>
                <w:noProof/>
                <w:webHidden/>
              </w:rPr>
              <w:tab/>
            </w:r>
            <w:r w:rsidR="00216618">
              <w:rPr>
                <w:noProof/>
                <w:webHidden/>
              </w:rPr>
              <w:fldChar w:fldCharType="begin"/>
            </w:r>
            <w:r w:rsidR="00216618">
              <w:rPr>
                <w:noProof/>
                <w:webHidden/>
              </w:rPr>
              <w:instrText xml:space="preserve"> PAGEREF _Toc77880375 \h </w:instrText>
            </w:r>
            <w:r w:rsidR="00216618">
              <w:rPr>
                <w:noProof/>
                <w:webHidden/>
              </w:rPr>
            </w:r>
            <w:r w:rsidR="00216618">
              <w:rPr>
                <w:noProof/>
                <w:webHidden/>
              </w:rPr>
              <w:fldChar w:fldCharType="separate"/>
            </w:r>
            <w:r w:rsidR="00216618">
              <w:rPr>
                <w:noProof/>
                <w:webHidden/>
              </w:rPr>
              <w:t>2</w:t>
            </w:r>
            <w:r w:rsidR="00216618">
              <w:rPr>
                <w:noProof/>
                <w:webHidden/>
              </w:rPr>
              <w:fldChar w:fldCharType="end"/>
            </w:r>
          </w:hyperlink>
        </w:p>
        <w:p w14:paraId="496E3766" w14:textId="77777777" w:rsidR="00C1249C" w:rsidRDefault="00C1249C">
          <w:r>
            <w:rPr>
              <w:b/>
              <w:bCs/>
              <w:noProof/>
            </w:rPr>
            <w:fldChar w:fldCharType="end"/>
          </w:r>
        </w:p>
      </w:sdtContent>
    </w:sdt>
    <w:p w14:paraId="24502696" w14:textId="77777777" w:rsidR="00562D9F" w:rsidRDefault="00562D9F" w:rsidP="00562D9F"/>
    <w:p w14:paraId="31E51CDD" w14:textId="77777777" w:rsidR="0058130F" w:rsidRDefault="00562D9F" w:rsidP="00E813E5">
      <w:r>
        <w:br w:type="page"/>
      </w:r>
    </w:p>
    <w:p w14:paraId="3D9111FE" w14:textId="77777777" w:rsidR="00717318" w:rsidRPr="00717318" w:rsidRDefault="00F2796C" w:rsidP="00717318">
      <w:pPr>
        <w:pStyle w:val="Heading2"/>
      </w:pPr>
      <w:bookmarkStart w:id="2" w:name="_Toc77880374"/>
      <w:r w:rsidRPr="00216618">
        <w:lastRenderedPageBreak/>
        <w:t>Introduction</w:t>
      </w:r>
      <w:bookmarkEnd w:id="2"/>
    </w:p>
    <w:p w14:paraId="016C1099" w14:textId="2EFC6270" w:rsidR="00717318" w:rsidRPr="005C778F" w:rsidRDefault="00CC49A3" w:rsidP="00717318">
      <w:pPr>
        <w:rPr>
          <w:rFonts w:hint="cs"/>
          <w:rtl/>
          <w:lang w:bidi="ar-EG"/>
        </w:rPr>
      </w:pPr>
      <w:r w:rsidRPr="00CC49A3">
        <w:drawing>
          <wp:inline distT="0" distB="0" distL="0" distR="0" wp14:anchorId="23592215" wp14:editId="30A43EE8">
            <wp:extent cx="6645910" cy="4458335"/>
            <wp:effectExtent l="0" t="0" r="2540" b="0"/>
            <wp:docPr id="6" name="Picture 6" descr="A picture containing g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5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" w:name="_Toc77880375" w:displacedByCustomXml="next"/>
    <w:sdt>
      <w:sdtPr>
        <w:rPr>
          <w:rFonts w:asciiTheme="majorBidi" w:eastAsiaTheme="minorHAnsi" w:hAnsiTheme="majorBidi" w:cstheme="minorBidi"/>
          <w:b w:val="0"/>
          <w:bCs w:val="0"/>
          <w:color w:val="000000" w:themeColor="text1"/>
          <w:sz w:val="28"/>
          <w:szCs w:val="22"/>
        </w:rPr>
        <w:id w:val="-49620122"/>
        <w:docPartObj>
          <w:docPartGallery w:val="Bibliographies"/>
          <w:docPartUnique/>
        </w:docPartObj>
      </w:sdtPr>
      <w:sdtEndPr/>
      <w:sdtContent>
        <w:p w14:paraId="29C57076" w14:textId="77777777" w:rsidR="00965E55" w:rsidRDefault="00965E55" w:rsidP="00216618">
          <w:pPr>
            <w:pStyle w:val="Heading2"/>
          </w:pPr>
          <w:r w:rsidRPr="00216618">
            <w:t>References</w:t>
          </w:r>
          <w:bookmarkEnd w:id="3"/>
        </w:p>
        <w:sdt>
          <w:sdtPr>
            <w:id w:val="-573587230"/>
            <w:bibliography/>
          </w:sdtPr>
          <w:sdtEndPr/>
          <w:sdtContent>
            <w:p w14:paraId="16781F29" w14:textId="77777777" w:rsidR="00965E55" w:rsidRDefault="00965E55" w:rsidP="001D7942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2C5460">
                <w:rPr>
                  <w:b/>
                  <w:bCs/>
                  <w:noProof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9502108" w14:textId="77777777" w:rsidR="00965E55" w:rsidRPr="00416C3F" w:rsidRDefault="00965E55" w:rsidP="00965E55"/>
    <w:sectPr w:rsidR="00965E55" w:rsidRPr="00416C3F" w:rsidSect="00F6390B">
      <w:headerReference w:type="default" r:id="rId18"/>
      <w:footerReference w:type="default" r:id="rId19"/>
      <w:footerReference w:type="first" r:id="rId20"/>
      <w:pgSz w:w="11906" w:h="16838" w:code="9"/>
      <w:pgMar w:top="720" w:right="720" w:bottom="720" w:left="720" w:header="216" w:footer="288" w:gutter="0"/>
      <w:pgNumType w:start="0"/>
      <w:cols w:space="720"/>
      <w:formProt w:val="0"/>
      <w:titlePg/>
      <w:docGrid w:linePitch="381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857AA" w14:textId="77777777" w:rsidR="005A57F4" w:rsidRDefault="005A57F4" w:rsidP="001E7A29">
      <w:pPr>
        <w:spacing w:after="0" w:line="240" w:lineRule="auto"/>
      </w:pPr>
      <w:r>
        <w:separator/>
      </w:r>
    </w:p>
  </w:endnote>
  <w:endnote w:type="continuationSeparator" w:id="0">
    <w:p w14:paraId="30335A8F" w14:textId="77777777" w:rsidR="005A57F4" w:rsidRDefault="005A57F4" w:rsidP="001E7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TC Avant Garde Gothic">
    <w:panose1 w:val="020B04020202030203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7A3E8" w14:textId="77777777" w:rsidR="00C1249C" w:rsidRDefault="00216618">
    <w:pPr>
      <w:pStyle w:val="Footer"/>
    </w:pPr>
    <w:r w:rsidRPr="00656697">
      <w:rPr>
        <w:noProof/>
        <w:color w:val="1F3864" w:themeColor="accent1" w:themeShade="8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58ED277" wp14:editId="132D030A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6619875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9875" cy="0"/>
                      </a:xfrm>
                      <a:prstGeom prst="line">
                        <a:avLst/>
                      </a:prstGeom>
                      <a:ln>
                        <a:solidFill>
                          <a:schemeClr val="accent1">
                            <a:lumMod val="50000"/>
                          </a:schemeClr>
                        </a:solidFill>
                        <a:headEnd type="none" w="med" len="med"/>
                        <a:tailEnd type="none" w="med" len="med"/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BB418EF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521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" strokecolor="#1f3763 [1604]" strokeweight="1.5pt">
              <v:stroke joinstyle="miter"/>
              <w10:wrap anchorx="margin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0D4B9" w14:textId="77777777" w:rsidR="00C1249C" w:rsidRDefault="00C1249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40DA4803" wp14:editId="11096978">
              <wp:simplePos x="0" y="0"/>
              <wp:positionH relativeFrom="page">
                <wp:posOffset>-154940</wp:posOffset>
              </wp:positionH>
              <wp:positionV relativeFrom="paragraph">
                <wp:posOffset>-72552</wp:posOffset>
              </wp:positionV>
              <wp:extent cx="7696200" cy="447675"/>
              <wp:effectExtent l="0" t="0" r="19050" b="28575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96200" cy="44767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CFFFBDB" w14:textId="2803CF1A" w:rsidR="00C1249C" w:rsidRPr="00C1249C" w:rsidRDefault="005A57F4" w:rsidP="00C1249C">
                          <w:pPr>
                            <w:ind w:firstLine="720"/>
                            <w:rPr>
                              <w:rFonts w:ascii="ITC Avant Garde Gothic" w:hAnsi="ITC Avant Garde Gothic"/>
                              <w:color w:val="F2F2F2" w:themeColor="background1" w:themeShade="F2"/>
                              <w:sz w:val="36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ITC Avant Garde Gothic" w:hAnsi="ITC Avant Garde Gothic"/>
                                <w:color w:val="F2F2F2" w:themeColor="background1" w:themeShade="F2"/>
                                <w:sz w:val="36"/>
                                <w:szCs w:val="28"/>
                              </w:rPr>
                              <w:alias w:val="Company E-mail"/>
                              <w:tag w:val=""/>
                              <w:id w:val="1962987506"/>
                              <w:placeholder>
                                <w:docPart w:val="988560A9CF324793BD70C0EC882DC087"/>
                              </w:placeholder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C1249C" w:rsidRPr="00C1249C">
                                <w:rPr>
                                  <w:rFonts w:ascii="ITC Avant Garde Gothic" w:hAnsi="ITC Avant Garde Gothic"/>
                                  <w:color w:val="F2F2F2" w:themeColor="background1" w:themeShade="F2"/>
                                  <w:sz w:val="36"/>
                                  <w:szCs w:val="28"/>
                                </w:rPr>
                                <w:t>ma.karram272@gmail.com</w:t>
                              </w:r>
                            </w:sdtContent>
                          </w:sdt>
                          <w:r w:rsidR="00C1249C" w:rsidRPr="00C1249C">
                            <w:rPr>
                              <w:rFonts w:ascii="ITC Avant Garde Gothic" w:hAnsi="ITC Avant Garde Gothic"/>
                              <w:color w:val="F2F2F2" w:themeColor="background1" w:themeShade="F2"/>
                              <w:sz w:val="36"/>
                              <w:szCs w:val="28"/>
                            </w:rPr>
                            <w:tab/>
                          </w:r>
                          <w:r w:rsidR="00C1249C" w:rsidRPr="00C1249C">
                            <w:rPr>
                              <w:rFonts w:ascii="ITC Avant Garde Gothic" w:hAnsi="ITC Avant Garde Gothic"/>
                              <w:color w:val="F2F2F2" w:themeColor="background1" w:themeShade="F2"/>
                              <w:sz w:val="36"/>
                              <w:szCs w:val="28"/>
                            </w:rPr>
                            <w:tab/>
                          </w:r>
                          <w:r w:rsidR="00C1249C" w:rsidRPr="00C1249C">
                            <w:rPr>
                              <w:rFonts w:ascii="ITC Avant Garde Gothic" w:hAnsi="ITC Avant Garde Gothic"/>
                              <w:color w:val="F2F2F2" w:themeColor="background1" w:themeShade="F2"/>
                              <w:sz w:val="36"/>
                              <w:szCs w:val="28"/>
                            </w:rPr>
                            <w:tab/>
                          </w:r>
                          <w:r w:rsidR="00C1249C" w:rsidRPr="00C1249C">
                            <w:rPr>
                              <w:rFonts w:ascii="ITC Avant Garde Gothic" w:hAnsi="ITC Avant Garde Gothic"/>
                              <w:color w:val="F2F2F2" w:themeColor="background1" w:themeShade="F2"/>
                              <w:sz w:val="36"/>
                              <w:szCs w:val="28"/>
                            </w:rPr>
                            <w:tab/>
                          </w:r>
                          <w:r w:rsidR="00C1249C" w:rsidRPr="00C1249C">
                            <w:rPr>
                              <w:rFonts w:ascii="ITC Avant Garde Gothic" w:hAnsi="ITC Avant Garde Gothic"/>
                              <w:color w:val="F2F2F2" w:themeColor="background1" w:themeShade="F2"/>
                              <w:sz w:val="36"/>
                              <w:szCs w:val="28"/>
                            </w:rPr>
                            <w:tab/>
                          </w:r>
                          <w:r w:rsidR="00C1249C" w:rsidRPr="00C1249C">
                            <w:rPr>
                              <w:rFonts w:ascii="ITC Avant Garde Gothic" w:hAnsi="ITC Avant Garde Gothic"/>
                              <w:color w:val="F2F2F2" w:themeColor="background1" w:themeShade="F2"/>
                              <w:sz w:val="36"/>
                              <w:szCs w:val="28"/>
                            </w:rPr>
                            <w:tab/>
                          </w:r>
                          <w:r w:rsidR="00C1249C" w:rsidRPr="00C1249C">
                            <w:rPr>
                              <w:rFonts w:ascii="ITC Avant Garde Gothic" w:hAnsi="ITC Avant Garde Gothic"/>
                              <w:color w:val="F2F2F2" w:themeColor="background1" w:themeShade="F2"/>
                              <w:sz w:val="36"/>
                              <w:szCs w:val="28"/>
                            </w:rPr>
                            <w:fldChar w:fldCharType="begin"/>
                          </w:r>
                          <w:r w:rsidR="00C1249C" w:rsidRPr="00C1249C">
                            <w:rPr>
                              <w:rFonts w:ascii="ITC Avant Garde Gothic" w:hAnsi="ITC Avant Garde Gothic"/>
                              <w:color w:val="F2F2F2" w:themeColor="background1" w:themeShade="F2"/>
                              <w:sz w:val="36"/>
                              <w:szCs w:val="28"/>
                            </w:rPr>
                            <w:instrText xml:space="preserve"> SAVEDATE  \@ "d-MMM-yy"  \* MERGEFORMAT </w:instrText>
                          </w:r>
                          <w:r w:rsidR="00C1249C" w:rsidRPr="00C1249C">
                            <w:rPr>
                              <w:rFonts w:ascii="ITC Avant Garde Gothic" w:hAnsi="ITC Avant Garde Gothic"/>
                              <w:color w:val="F2F2F2" w:themeColor="background1" w:themeShade="F2"/>
                              <w:sz w:val="36"/>
                              <w:szCs w:val="28"/>
                            </w:rPr>
                            <w:fldChar w:fldCharType="separate"/>
                          </w:r>
                          <w:r w:rsidR="00CC49A3">
                            <w:rPr>
                              <w:rFonts w:ascii="ITC Avant Garde Gothic" w:hAnsi="ITC Avant Garde Gothic"/>
                              <w:noProof/>
                              <w:color w:val="F2F2F2" w:themeColor="background1" w:themeShade="F2"/>
                              <w:sz w:val="36"/>
                              <w:szCs w:val="28"/>
                            </w:rPr>
                            <w:t>24-Sep-21</w:t>
                          </w:r>
                          <w:r w:rsidR="00C1249C" w:rsidRPr="00C1249C">
                            <w:rPr>
                              <w:rFonts w:ascii="ITC Avant Garde Gothic" w:hAnsi="ITC Avant Garde Gothic"/>
                              <w:color w:val="F2F2F2" w:themeColor="background1" w:themeShade="F2"/>
                              <w:sz w:val="36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0DA4803" id="Rectangle 7" o:spid="_x0000_s1028" style="position:absolute;margin-left:-12.2pt;margin-top:-5.7pt;width:606pt;height:35.25pt;z-index: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" fillcolor="#1f3763 [1604]" strokecolor="#1f3763 [1604]" strokeweight="1pt">
              <v:textbox>
                <w:txbxContent>
                  <w:p w14:paraId="5CFFFBDB" w14:textId="2803CF1A" w:rsidR="00C1249C" w:rsidRPr="00C1249C" w:rsidRDefault="005A57F4" w:rsidP="00C1249C">
                    <w:pPr>
                      <w:ind w:firstLine="720"/>
                      <w:rPr>
                        <w:rFonts w:ascii="ITC Avant Garde Gothic" w:hAnsi="ITC Avant Garde Gothic"/>
                        <w:color w:val="F2F2F2" w:themeColor="background1" w:themeShade="F2"/>
                        <w:sz w:val="36"/>
                        <w:szCs w:val="28"/>
                      </w:rPr>
                    </w:pPr>
                    <w:sdt>
                      <w:sdtPr>
                        <w:rPr>
                          <w:rFonts w:ascii="ITC Avant Garde Gothic" w:hAnsi="ITC Avant Garde Gothic"/>
                          <w:color w:val="F2F2F2" w:themeColor="background1" w:themeShade="F2"/>
                          <w:sz w:val="36"/>
                          <w:szCs w:val="28"/>
                        </w:rPr>
                        <w:alias w:val="Company E-mail"/>
                        <w:tag w:val=""/>
                        <w:id w:val="1962987506"/>
                        <w:placeholder>
                          <w:docPart w:val="988560A9CF324793BD70C0EC882DC087"/>
                        </w:placeholder>
                        <w:dataBinding w:prefixMappings="xmlns:ns0='http://schemas.microsoft.com/office/2006/coverPageProps' " w:xpath="/ns0:CoverPageProperties[1]/ns0:CompanyEmail[1]" w:storeItemID="{55AF091B-3C7A-41E3-B477-F2FDAA23CFDA}"/>
                        <w:text/>
                      </w:sdtPr>
                      <w:sdtEndPr/>
                      <w:sdtContent>
                        <w:r w:rsidR="00C1249C" w:rsidRPr="00C1249C">
                          <w:rPr>
                            <w:rFonts w:ascii="ITC Avant Garde Gothic" w:hAnsi="ITC Avant Garde Gothic"/>
                            <w:color w:val="F2F2F2" w:themeColor="background1" w:themeShade="F2"/>
                            <w:sz w:val="36"/>
                            <w:szCs w:val="28"/>
                          </w:rPr>
                          <w:t>ma.karram272@gmail.com</w:t>
                        </w:r>
                      </w:sdtContent>
                    </w:sdt>
                    <w:r w:rsidR="00C1249C" w:rsidRPr="00C1249C">
                      <w:rPr>
                        <w:rFonts w:ascii="ITC Avant Garde Gothic" w:hAnsi="ITC Avant Garde Gothic"/>
                        <w:color w:val="F2F2F2" w:themeColor="background1" w:themeShade="F2"/>
                        <w:sz w:val="36"/>
                        <w:szCs w:val="28"/>
                      </w:rPr>
                      <w:tab/>
                    </w:r>
                    <w:r w:rsidR="00C1249C" w:rsidRPr="00C1249C">
                      <w:rPr>
                        <w:rFonts w:ascii="ITC Avant Garde Gothic" w:hAnsi="ITC Avant Garde Gothic"/>
                        <w:color w:val="F2F2F2" w:themeColor="background1" w:themeShade="F2"/>
                        <w:sz w:val="36"/>
                        <w:szCs w:val="28"/>
                      </w:rPr>
                      <w:tab/>
                    </w:r>
                    <w:r w:rsidR="00C1249C" w:rsidRPr="00C1249C">
                      <w:rPr>
                        <w:rFonts w:ascii="ITC Avant Garde Gothic" w:hAnsi="ITC Avant Garde Gothic"/>
                        <w:color w:val="F2F2F2" w:themeColor="background1" w:themeShade="F2"/>
                        <w:sz w:val="36"/>
                        <w:szCs w:val="28"/>
                      </w:rPr>
                      <w:tab/>
                    </w:r>
                    <w:r w:rsidR="00C1249C" w:rsidRPr="00C1249C">
                      <w:rPr>
                        <w:rFonts w:ascii="ITC Avant Garde Gothic" w:hAnsi="ITC Avant Garde Gothic"/>
                        <w:color w:val="F2F2F2" w:themeColor="background1" w:themeShade="F2"/>
                        <w:sz w:val="36"/>
                        <w:szCs w:val="28"/>
                      </w:rPr>
                      <w:tab/>
                    </w:r>
                    <w:r w:rsidR="00C1249C" w:rsidRPr="00C1249C">
                      <w:rPr>
                        <w:rFonts w:ascii="ITC Avant Garde Gothic" w:hAnsi="ITC Avant Garde Gothic"/>
                        <w:color w:val="F2F2F2" w:themeColor="background1" w:themeShade="F2"/>
                        <w:sz w:val="36"/>
                        <w:szCs w:val="28"/>
                      </w:rPr>
                      <w:tab/>
                    </w:r>
                    <w:r w:rsidR="00C1249C" w:rsidRPr="00C1249C">
                      <w:rPr>
                        <w:rFonts w:ascii="ITC Avant Garde Gothic" w:hAnsi="ITC Avant Garde Gothic"/>
                        <w:color w:val="F2F2F2" w:themeColor="background1" w:themeShade="F2"/>
                        <w:sz w:val="36"/>
                        <w:szCs w:val="28"/>
                      </w:rPr>
                      <w:tab/>
                    </w:r>
                    <w:r w:rsidR="00C1249C" w:rsidRPr="00C1249C">
                      <w:rPr>
                        <w:rFonts w:ascii="ITC Avant Garde Gothic" w:hAnsi="ITC Avant Garde Gothic"/>
                        <w:color w:val="F2F2F2" w:themeColor="background1" w:themeShade="F2"/>
                        <w:sz w:val="36"/>
                        <w:szCs w:val="28"/>
                      </w:rPr>
                      <w:fldChar w:fldCharType="begin"/>
                    </w:r>
                    <w:r w:rsidR="00C1249C" w:rsidRPr="00C1249C">
                      <w:rPr>
                        <w:rFonts w:ascii="ITC Avant Garde Gothic" w:hAnsi="ITC Avant Garde Gothic"/>
                        <w:color w:val="F2F2F2" w:themeColor="background1" w:themeShade="F2"/>
                        <w:sz w:val="36"/>
                        <w:szCs w:val="28"/>
                      </w:rPr>
                      <w:instrText xml:space="preserve"> SAVEDATE  \@ "d-MMM-yy"  \* MERGEFORMAT </w:instrText>
                    </w:r>
                    <w:r w:rsidR="00C1249C" w:rsidRPr="00C1249C">
                      <w:rPr>
                        <w:rFonts w:ascii="ITC Avant Garde Gothic" w:hAnsi="ITC Avant Garde Gothic"/>
                        <w:color w:val="F2F2F2" w:themeColor="background1" w:themeShade="F2"/>
                        <w:sz w:val="36"/>
                        <w:szCs w:val="28"/>
                      </w:rPr>
                      <w:fldChar w:fldCharType="separate"/>
                    </w:r>
                    <w:r w:rsidR="00CC49A3">
                      <w:rPr>
                        <w:rFonts w:ascii="ITC Avant Garde Gothic" w:hAnsi="ITC Avant Garde Gothic"/>
                        <w:noProof/>
                        <w:color w:val="F2F2F2" w:themeColor="background1" w:themeShade="F2"/>
                        <w:sz w:val="36"/>
                        <w:szCs w:val="28"/>
                      </w:rPr>
                      <w:t>24-Sep-21</w:t>
                    </w:r>
                    <w:r w:rsidR="00C1249C" w:rsidRPr="00C1249C">
                      <w:rPr>
                        <w:rFonts w:ascii="ITC Avant Garde Gothic" w:hAnsi="ITC Avant Garde Gothic"/>
                        <w:color w:val="F2F2F2" w:themeColor="background1" w:themeShade="F2"/>
                        <w:sz w:val="36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9CD1C" w14:textId="77777777" w:rsidR="005A57F4" w:rsidRDefault="005A57F4" w:rsidP="001E7A29">
      <w:pPr>
        <w:spacing w:after="0" w:line="240" w:lineRule="auto"/>
      </w:pPr>
      <w:r>
        <w:separator/>
      </w:r>
    </w:p>
  </w:footnote>
  <w:footnote w:type="continuationSeparator" w:id="0">
    <w:p w14:paraId="34C61021" w14:textId="77777777" w:rsidR="005A57F4" w:rsidRDefault="005A57F4" w:rsidP="001E7A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2324B" w14:textId="39184539" w:rsidR="00EF3BB0" w:rsidRPr="00F6390B" w:rsidRDefault="00A3332D">
    <w:pPr>
      <w:pStyle w:val="Header"/>
      <w:rPr>
        <w:color w:val="1F3864" w:themeColor="accent1" w:themeShade="80"/>
      </w:rPr>
    </w:pPr>
    <w:r w:rsidRPr="00656697">
      <w:rPr>
        <w:noProof/>
        <w:color w:val="1F3864" w:themeColor="accent1" w:themeShade="8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47D6A13" wp14:editId="0A5B3EDC">
              <wp:simplePos x="0" y="0"/>
              <wp:positionH relativeFrom="margin">
                <wp:align>left</wp:align>
              </wp:positionH>
              <wp:positionV relativeFrom="paragraph">
                <wp:posOffset>243840</wp:posOffset>
              </wp:positionV>
              <wp:extent cx="6619875" cy="0"/>
              <wp:effectExtent l="0" t="0" r="0" b="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9875" cy="0"/>
                      </a:xfrm>
                      <a:prstGeom prst="line">
                        <a:avLst/>
                      </a:prstGeom>
                      <a:ln>
                        <a:solidFill>
                          <a:schemeClr val="accent1">
                            <a:lumMod val="50000"/>
                          </a:schemeClr>
                        </a:solidFill>
                        <a:headEnd type="none" w="med" len="med"/>
                        <a:tailEnd type="none" w="med" len="med"/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25E7128" id="Straight Connector 1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2pt" to="521.2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" strokecolor="#1f3763 [1604]" strokeweight="1.5pt">
              <v:stroke joinstyle="miter"/>
              <w10:wrap anchorx="margin"/>
            </v:line>
          </w:pict>
        </mc:Fallback>
      </mc:AlternateContent>
    </w:r>
    <w:r w:rsidR="00F85775">
      <w:rPr>
        <w:color w:val="1F3864" w:themeColor="accent1" w:themeShade="80"/>
      </w:rPr>
      <w:fldChar w:fldCharType="begin"/>
    </w:r>
    <w:r w:rsidR="00F85775">
      <w:rPr>
        <w:color w:val="1F3864" w:themeColor="accent1" w:themeShade="80"/>
      </w:rPr>
      <w:instrText xml:space="preserve"> STYLEREF  "Heading 1" \n  \* MERGEFORMAT </w:instrText>
    </w:r>
    <w:r w:rsidR="00F85775">
      <w:rPr>
        <w:color w:val="1F3864" w:themeColor="accent1" w:themeShade="80"/>
      </w:rPr>
      <w:fldChar w:fldCharType="separate"/>
    </w:r>
    <w:r w:rsidR="00943516" w:rsidRPr="00943516">
      <w:rPr>
        <w:b/>
        <w:bCs/>
        <w:noProof/>
        <w:color w:val="1F3864" w:themeColor="accent1" w:themeShade="80"/>
        <w:cs/>
      </w:rPr>
      <w:t>‎</w:t>
    </w:r>
    <w:r w:rsidR="00943516" w:rsidRPr="00943516">
      <w:rPr>
        <w:b/>
        <w:bCs/>
        <w:noProof/>
        <w:color w:val="1F3864" w:themeColor="accent1" w:themeShade="80"/>
      </w:rPr>
      <w:t>0</w:t>
    </w:r>
    <w:r w:rsidR="00F85775">
      <w:rPr>
        <w:color w:val="1F3864" w:themeColor="accent1" w:themeShade="80"/>
      </w:rPr>
      <w:fldChar w:fldCharType="end"/>
    </w:r>
    <w:r w:rsidR="00903EC6" w:rsidRPr="00F6390B">
      <w:rPr>
        <w:noProof/>
        <w:color w:val="1F3864" w:themeColor="accent1" w:themeShade="8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9873D62" wp14:editId="044AD30A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19050" b="24130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txbx>
                      <w:txbxContent>
                        <w:p w14:paraId="45B7CF8C" w14:textId="77777777" w:rsidR="00903EC6" w:rsidRDefault="00903EC6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873D62" id="_x0000_t202" coordsize="21600,21600" o:spt="202" path="m,l,21600r21600,l21600,xe">
              <v:stroke joinstyle="miter"/>
              <v:path gradientshapeok="t" o:connecttype="rect"/>
            </v:shapetype>
            <v:shape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" o:allowincell="f" fillcolor="#1f3763 [1604]" strokecolor="#1f3763 [1604]">
              <v:textbox style="mso-fit-shape-to-text:t" inset=",0,,0">
                <w:txbxContent>
                  <w:p w14:paraId="45B7CF8C" w14:textId="77777777" w:rsidR="00903EC6" w:rsidRDefault="00903EC6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rPr>
                        <w:color w:val="auto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F85775">
      <w:rPr>
        <w:color w:val="1F3864" w:themeColor="accent1" w:themeShade="80"/>
      </w:rPr>
      <w:t xml:space="preserve"> </w:t>
    </w:r>
    <w:r w:rsidR="00F85775">
      <w:rPr>
        <w:color w:val="1F3864" w:themeColor="accent1" w:themeShade="80"/>
      </w:rPr>
      <w:fldChar w:fldCharType="begin"/>
    </w:r>
    <w:r w:rsidR="00F85775">
      <w:rPr>
        <w:color w:val="1F3864" w:themeColor="accent1" w:themeShade="80"/>
      </w:rPr>
      <w:instrText xml:space="preserve"> STYLEREF  "Heading 1"  \* MERGEFORMAT </w:instrText>
    </w:r>
    <w:r w:rsidR="00F85775">
      <w:rPr>
        <w:color w:val="1F3864" w:themeColor="accent1" w:themeShade="80"/>
      </w:rPr>
      <w:fldChar w:fldCharType="separate"/>
    </w:r>
    <w:r w:rsidR="00943516">
      <w:rPr>
        <w:noProof/>
        <w:color w:val="1F3864" w:themeColor="accent1" w:themeShade="80"/>
      </w:rPr>
      <w:t>Analysis of Line Sensor Configuration for the Advanced Line Follower Robot</w:t>
    </w:r>
    <w:r w:rsidR="00F85775">
      <w:rPr>
        <w:color w:val="1F3864" w:themeColor="accent1" w:themeShade="80"/>
      </w:rPr>
      <w:fldChar w:fldCharType="end"/>
    </w:r>
    <w:r w:rsidR="00F6390B" w:rsidRPr="00F6390B">
      <w:rPr>
        <w:color w:val="1F3864" w:themeColor="accent1" w:themeShade="80"/>
      </w:rPr>
      <w:tab/>
    </w:r>
    <w:r w:rsidR="00F6390B" w:rsidRPr="00F6390B">
      <w:rPr>
        <w:color w:val="1F3864" w:themeColor="accent1" w:themeShade="80"/>
      </w:rPr>
      <w:tab/>
    </w:r>
    <w:r w:rsidR="00F85775">
      <w:rPr>
        <w:color w:val="1F3864" w:themeColor="accent1" w:themeShade="80"/>
      </w:rPr>
      <w:fldChar w:fldCharType="begin"/>
    </w:r>
    <w:r w:rsidR="00F85775">
      <w:rPr>
        <w:color w:val="1F3864" w:themeColor="accent1" w:themeShade="80"/>
      </w:rPr>
      <w:instrText xml:space="preserve"> STYLEREF  "Heading 2" \n  \* MERGEFORMAT </w:instrText>
    </w:r>
    <w:r w:rsidR="00F85775">
      <w:rPr>
        <w:color w:val="1F3864" w:themeColor="accent1" w:themeShade="80"/>
      </w:rPr>
      <w:fldChar w:fldCharType="separate"/>
    </w:r>
    <w:r w:rsidR="00943516">
      <w:rPr>
        <w:noProof/>
        <w:color w:val="1F3864" w:themeColor="accent1" w:themeShade="80"/>
        <w:cs/>
      </w:rPr>
      <w:t>‎</w:t>
    </w:r>
    <w:r w:rsidR="00943516">
      <w:rPr>
        <w:noProof/>
        <w:color w:val="1F3864" w:themeColor="accent1" w:themeShade="80"/>
      </w:rPr>
      <w:t>0</w:t>
    </w:r>
    <w:r w:rsidR="00F85775">
      <w:rPr>
        <w:color w:val="1F3864" w:themeColor="accent1" w:themeShade="80"/>
      </w:rPr>
      <w:fldChar w:fldCharType="end"/>
    </w:r>
    <w:r w:rsidR="00F85775">
      <w:rPr>
        <w:color w:val="1F3864" w:themeColor="accent1" w:themeShade="80"/>
      </w:rPr>
      <w:t xml:space="preserve">: </w:t>
    </w:r>
    <w:r w:rsidR="00F85775">
      <w:rPr>
        <w:color w:val="1F3864" w:themeColor="accent1" w:themeShade="80"/>
      </w:rPr>
      <w:fldChar w:fldCharType="begin"/>
    </w:r>
    <w:r w:rsidR="00F85775">
      <w:rPr>
        <w:color w:val="1F3864" w:themeColor="accent1" w:themeShade="80"/>
      </w:rPr>
      <w:instrText xml:space="preserve"> STYLEREF  "Heading 2"  \* MERGEFORMAT </w:instrText>
    </w:r>
    <w:r w:rsidR="00F85775">
      <w:rPr>
        <w:color w:val="1F3864" w:themeColor="accent1" w:themeShade="80"/>
      </w:rPr>
      <w:fldChar w:fldCharType="separate"/>
    </w:r>
    <w:r w:rsidR="00943516">
      <w:rPr>
        <w:noProof/>
        <w:color w:val="1F3864" w:themeColor="accent1" w:themeShade="80"/>
      </w:rPr>
      <w:t>Content</w:t>
    </w:r>
    <w:r w:rsidR="00F85775">
      <w:rPr>
        <w:color w:val="1F3864" w:themeColor="accent1" w:themeShade="8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14221"/>
    <w:multiLevelType w:val="multilevel"/>
    <w:tmpl w:val="5246B44C"/>
    <w:lvl w:ilvl="0">
      <w:start w:val="1"/>
      <w:numFmt w:val="decimal"/>
      <w:lvlText w:val="%1."/>
      <w:lvlJc w:val="left"/>
      <w:pPr>
        <w:ind w:left="930" w:hanging="9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21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25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28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39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4320"/>
      </w:pPr>
      <w:rPr>
        <w:rFonts w:hint="default"/>
      </w:rPr>
    </w:lvl>
  </w:abstractNum>
  <w:abstractNum w:abstractNumId="1" w15:restartNumberingAfterBreak="0">
    <w:nsid w:val="103147C8"/>
    <w:multiLevelType w:val="multilevel"/>
    <w:tmpl w:val="C0DC5B90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8EE64F0"/>
    <w:multiLevelType w:val="multilevel"/>
    <w:tmpl w:val="F53C7FB6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  <w:b/>
        <w:i w:val="0"/>
        <w:color w:val="1F3864" w:themeColor="accent1" w:themeShade="80"/>
        <w:sz w:val="80"/>
        <w:szCs w:val="80"/>
        <w:u w:color="1F3864" w:themeColor="accent1" w:themeShade="8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hAnsi="Arial" w:cs="Arial" w:hint="default"/>
        <w:b/>
        <w:i w:val="0"/>
        <w:color w:val="2F5496" w:themeColor="accent1" w:themeShade="BF"/>
        <w:sz w:val="32"/>
        <w:u w:val="none" w:color="2F5496" w:themeColor="accent1" w:themeShade="BF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none"/>
      <w:suff w:val="space"/>
      <w:lvlText w:val=""/>
      <w:lvlJc w:val="left"/>
      <w:pPr>
        <w:ind w:left="360" w:hanging="360"/>
      </w:pPr>
      <w:rPr>
        <w:rFonts w:ascii="Times New Roman" w:hAnsi="Times New Roman" w:hint="default"/>
        <w:b w:val="0"/>
        <w:i/>
        <w:sz w:val="28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3F7E7FCC"/>
    <w:multiLevelType w:val="multilevel"/>
    <w:tmpl w:val="5F2C71A8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  <w:b/>
        <w:i w:val="0"/>
        <w:color w:val="1F3864" w:themeColor="accent1" w:themeShade="80"/>
        <w:sz w:val="32"/>
        <w:u w:color="1F3864" w:themeColor="accent1" w:themeShade="80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  <w:b/>
        <w:i w:val="0"/>
        <w:color w:val="2F5496" w:themeColor="accent1" w:themeShade="BF"/>
        <w:sz w:val="30"/>
        <w:u w:val="none" w:color="2F5496" w:themeColor="accent1" w:themeShade="BF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  <w:b/>
        <w:i w:val="0"/>
        <w:color w:val="000000" w:themeColor="text1"/>
        <w:sz w:val="28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  <w:b w:val="0"/>
        <w:i/>
        <w:sz w:val="28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736C58E9"/>
    <w:multiLevelType w:val="multilevel"/>
    <w:tmpl w:val="101E9D4A"/>
    <w:lvl w:ilvl="0">
      <w:start w:val="1"/>
      <w:numFmt w:val="decimal"/>
      <w:suff w:val="space"/>
      <w:lvlText w:val="Chapter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ascii="ITC Avant Garde Gothic" w:hAnsi="ITC Avant Garde Gothic" w:hint="default"/>
        <w:b/>
        <w:i w:val="0"/>
        <w:color w:val="1F3864" w:themeColor="accent1" w:themeShade="80"/>
        <w:sz w:val="36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/>
        <w:i w:val="0"/>
        <w:sz w:val="36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Times New Roman" w:hAnsi="Times New Roman" w:cs="Times New Roman" w:hint="default"/>
        <w:b/>
        <w:i/>
        <w:iCs w:val="0"/>
        <w:color w:val="4472C4" w:themeColor="accent1"/>
        <w:sz w:val="28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2"/>
    <w:lvlOverride w:ilvl="0">
      <w:lvl w:ilvl="0">
        <w:start w:val="1"/>
        <w:numFmt w:val="decimal"/>
        <w:suff w:val="space"/>
        <w:lvlText w:val="Chapter %1"/>
        <w:lvlJc w:val="left"/>
        <w:pPr>
          <w:ind w:left="0" w:firstLine="0"/>
        </w:pPr>
        <w:rPr>
          <w:rFonts w:hint="default"/>
          <w:b/>
          <w:i w:val="0"/>
          <w:color w:val="1F3864" w:themeColor="accent1" w:themeShade="80"/>
          <w:sz w:val="32"/>
          <w:u w:color="1F3864" w:themeColor="accent1" w:themeShade="80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0"/>
        </w:pPr>
        <w:rPr>
          <w:rFonts w:ascii="Arial" w:hAnsi="Arial" w:cs="Arial" w:hint="default"/>
          <w:b/>
          <w:i w:val="0"/>
          <w:color w:val="1F3864" w:themeColor="accent1" w:themeShade="80"/>
          <w:sz w:val="32"/>
          <w:u w:val="none" w:color="2F5496" w:themeColor="accent1" w:themeShade="BF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0"/>
        </w:pPr>
        <w:rPr>
          <w:rFonts w:ascii="Arial" w:hAnsi="Arial" w:cs="Arial" w:hint="default"/>
          <w:b/>
          <w:i w:val="0"/>
          <w:color w:val="000000" w:themeColor="text1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none"/>
        <w:suff w:val="space"/>
        <w:lvlText w:val=""/>
        <w:lvlJc w:val="left"/>
        <w:pPr>
          <w:ind w:left="360" w:hanging="360"/>
        </w:pPr>
        <w:rPr>
          <w:rFonts w:ascii="Times New Roman" w:hAnsi="Times New Roman" w:hint="default"/>
          <w:b w:val="0"/>
          <w:i/>
          <w:sz w:val="28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4">
    <w:abstractNumId w:val="1"/>
  </w:num>
  <w:num w:numId="5">
    <w:abstractNumId w:val="0"/>
  </w:num>
  <w:num w:numId="6">
    <w:abstractNumId w:val="4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attachedTemplate r:id="rId1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F3F"/>
    <w:rsid w:val="0000025E"/>
    <w:rsid w:val="00004C56"/>
    <w:rsid w:val="00005401"/>
    <w:rsid w:val="0001491D"/>
    <w:rsid w:val="000163C4"/>
    <w:rsid w:val="00016FAB"/>
    <w:rsid w:val="00020473"/>
    <w:rsid w:val="0002070F"/>
    <w:rsid w:val="00020921"/>
    <w:rsid w:val="00020FD8"/>
    <w:rsid w:val="000216FA"/>
    <w:rsid w:val="0003124F"/>
    <w:rsid w:val="0003141B"/>
    <w:rsid w:val="000318F3"/>
    <w:rsid w:val="00031A16"/>
    <w:rsid w:val="0003373C"/>
    <w:rsid w:val="00034032"/>
    <w:rsid w:val="00036A55"/>
    <w:rsid w:val="00037BE1"/>
    <w:rsid w:val="00037CEF"/>
    <w:rsid w:val="00040C64"/>
    <w:rsid w:val="00041F2A"/>
    <w:rsid w:val="00042352"/>
    <w:rsid w:val="00044907"/>
    <w:rsid w:val="00044CE1"/>
    <w:rsid w:val="00045808"/>
    <w:rsid w:val="00045D67"/>
    <w:rsid w:val="00046038"/>
    <w:rsid w:val="000467E3"/>
    <w:rsid w:val="00046D40"/>
    <w:rsid w:val="00051F53"/>
    <w:rsid w:val="000577C5"/>
    <w:rsid w:val="00057B60"/>
    <w:rsid w:val="0006090E"/>
    <w:rsid w:val="00061144"/>
    <w:rsid w:val="0006145D"/>
    <w:rsid w:val="00061722"/>
    <w:rsid w:val="00063320"/>
    <w:rsid w:val="00063741"/>
    <w:rsid w:val="0006421B"/>
    <w:rsid w:val="00065706"/>
    <w:rsid w:val="0006631A"/>
    <w:rsid w:val="00066E91"/>
    <w:rsid w:val="000673E7"/>
    <w:rsid w:val="0007076B"/>
    <w:rsid w:val="00070A33"/>
    <w:rsid w:val="00072FA5"/>
    <w:rsid w:val="00073DB5"/>
    <w:rsid w:val="00076A04"/>
    <w:rsid w:val="00077A53"/>
    <w:rsid w:val="0008570A"/>
    <w:rsid w:val="00087247"/>
    <w:rsid w:val="00087EC2"/>
    <w:rsid w:val="000914A4"/>
    <w:rsid w:val="0009212D"/>
    <w:rsid w:val="00092A10"/>
    <w:rsid w:val="000942CD"/>
    <w:rsid w:val="00094FDD"/>
    <w:rsid w:val="000959CE"/>
    <w:rsid w:val="00096B14"/>
    <w:rsid w:val="00097CC1"/>
    <w:rsid w:val="000A3F5F"/>
    <w:rsid w:val="000A4FDD"/>
    <w:rsid w:val="000A6849"/>
    <w:rsid w:val="000A6B5D"/>
    <w:rsid w:val="000A6EF8"/>
    <w:rsid w:val="000A753E"/>
    <w:rsid w:val="000A7823"/>
    <w:rsid w:val="000A78F6"/>
    <w:rsid w:val="000B2E89"/>
    <w:rsid w:val="000B3987"/>
    <w:rsid w:val="000B4A02"/>
    <w:rsid w:val="000C0DF7"/>
    <w:rsid w:val="000C199F"/>
    <w:rsid w:val="000C3114"/>
    <w:rsid w:val="000C32D2"/>
    <w:rsid w:val="000C447E"/>
    <w:rsid w:val="000C56F7"/>
    <w:rsid w:val="000C74FD"/>
    <w:rsid w:val="000C784F"/>
    <w:rsid w:val="000D01DE"/>
    <w:rsid w:val="000E0BA8"/>
    <w:rsid w:val="000E25D5"/>
    <w:rsid w:val="000E7B80"/>
    <w:rsid w:val="000F0028"/>
    <w:rsid w:val="000F0E81"/>
    <w:rsid w:val="000F1B97"/>
    <w:rsid w:val="000F1BB5"/>
    <w:rsid w:val="000F1BCE"/>
    <w:rsid w:val="000F2AC2"/>
    <w:rsid w:val="000F2DA1"/>
    <w:rsid w:val="000F4535"/>
    <w:rsid w:val="000F7189"/>
    <w:rsid w:val="000F76AC"/>
    <w:rsid w:val="00100A4D"/>
    <w:rsid w:val="0010458A"/>
    <w:rsid w:val="001047EC"/>
    <w:rsid w:val="0010521D"/>
    <w:rsid w:val="0010622D"/>
    <w:rsid w:val="001066A2"/>
    <w:rsid w:val="0010686D"/>
    <w:rsid w:val="00110BEC"/>
    <w:rsid w:val="00110CC7"/>
    <w:rsid w:val="00111175"/>
    <w:rsid w:val="00111A3C"/>
    <w:rsid w:val="001121BB"/>
    <w:rsid w:val="00113907"/>
    <w:rsid w:val="00114F26"/>
    <w:rsid w:val="00117F4E"/>
    <w:rsid w:val="00122C67"/>
    <w:rsid w:val="001231F2"/>
    <w:rsid w:val="00126BF3"/>
    <w:rsid w:val="00127ADA"/>
    <w:rsid w:val="00130F1E"/>
    <w:rsid w:val="00131597"/>
    <w:rsid w:val="00132381"/>
    <w:rsid w:val="00132AB0"/>
    <w:rsid w:val="001342D2"/>
    <w:rsid w:val="00134438"/>
    <w:rsid w:val="0013744F"/>
    <w:rsid w:val="00137FF7"/>
    <w:rsid w:val="00140604"/>
    <w:rsid w:val="0014185A"/>
    <w:rsid w:val="00142478"/>
    <w:rsid w:val="001430E5"/>
    <w:rsid w:val="0014399F"/>
    <w:rsid w:val="001439C2"/>
    <w:rsid w:val="00144E91"/>
    <w:rsid w:val="00146725"/>
    <w:rsid w:val="00146AE6"/>
    <w:rsid w:val="00146E14"/>
    <w:rsid w:val="00147D59"/>
    <w:rsid w:val="00151242"/>
    <w:rsid w:val="00151911"/>
    <w:rsid w:val="0015232F"/>
    <w:rsid w:val="001539C2"/>
    <w:rsid w:val="0016157D"/>
    <w:rsid w:val="0016161A"/>
    <w:rsid w:val="0016314F"/>
    <w:rsid w:val="001631E9"/>
    <w:rsid w:val="00164292"/>
    <w:rsid w:val="00164549"/>
    <w:rsid w:val="001651D9"/>
    <w:rsid w:val="001655B8"/>
    <w:rsid w:val="00165EB5"/>
    <w:rsid w:val="0016692B"/>
    <w:rsid w:val="00167356"/>
    <w:rsid w:val="00174594"/>
    <w:rsid w:val="00175E60"/>
    <w:rsid w:val="00177724"/>
    <w:rsid w:val="00180E7A"/>
    <w:rsid w:val="00180F56"/>
    <w:rsid w:val="00182AC2"/>
    <w:rsid w:val="00182E15"/>
    <w:rsid w:val="00184FA2"/>
    <w:rsid w:val="001912E7"/>
    <w:rsid w:val="00192764"/>
    <w:rsid w:val="00194CBB"/>
    <w:rsid w:val="00195A17"/>
    <w:rsid w:val="00197AF2"/>
    <w:rsid w:val="001A0E2F"/>
    <w:rsid w:val="001A1F08"/>
    <w:rsid w:val="001A1FE6"/>
    <w:rsid w:val="001A263E"/>
    <w:rsid w:val="001A325A"/>
    <w:rsid w:val="001A768C"/>
    <w:rsid w:val="001B0484"/>
    <w:rsid w:val="001B0B5A"/>
    <w:rsid w:val="001B163C"/>
    <w:rsid w:val="001B2DCF"/>
    <w:rsid w:val="001B30FA"/>
    <w:rsid w:val="001B68CB"/>
    <w:rsid w:val="001C255E"/>
    <w:rsid w:val="001C4CD7"/>
    <w:rsid w:val="001C5061"/>
    <w:rsid w:val="001C6679"/>
    <w:rsid w:val="001C6E07"/>
    <w:rsid w:val="001C6FC5"/>
    <w:rsid w:val="001C730B"/>
    <w:rsid w:val="001C7FBC"/>
    <w:rsid w:val="001D0E80"/>
    <w:rsid w:val="001D1919"/>
    <w:rsid w:val="001D37A3"/>
    <w:rsid w:val="001D3B82"/>
    <w:rsid w:val="001D6B89"/>
    <w:rsid w:val="001D7942"/>
    <w:rsid w:val="001E0FF3"/>
    <w:rsid w:val="001E26A1"/>
    <w:rsid w:val="001E512D"/>
    <w:rsid w:val="001E5245"/>
    <w:rsid w:val="001E6DC2"/>
    <w:rsid w:val="001E7A29"/>
    <w:rsid w:val="001E7EE2"/>
    <w:rsid w:val="001F058D"/>
    <w:rsid w:val="001F25AA"/>
    <w:rsid w:val="001F3726"/>
    <w:rsid w:val="001F494E"/>
    <w:rsid w:val="001F4ACA"/>
    <w:rsid w:val="001F565B"/>
    <w:rsid w:val="001F5E26"/>
    <w:rsid w:val="001F62CF"/>
    <w:rsid w:val="001F6EAF"/>
    <w:rsid w:val="00201498"/>
    <w:rsid w:val="0020445A"/>
    <w:rsid w:val="00204FAE"/>
    <w:rsid w:val="00204FF6"/>
    <w:rsid w:val="0020545C"/>
    <w:rsid w:val="00205E46"/>
    <w:rsid w:val="00207009"/>
    <w:rsid w:val="00211ED0"/>
    <w:rsid w:val="00214C4F"/>
    <w:rsid w:val="00214D80"/>
    <w:rsid w:val="00215D84"/>
    <w:rsid w:val="00216618"/>
    <w:rsid w:val="00216A12"/>
    <w:rsid w:val="002175F3"/>
    <w:rsid w:val="002178E3"/>
    <w:rsid w:val="00220E8F"/>
    <w:rsid w:val="002213F3"/>
    <w:rsid w:val="002242E2"/>
    <w:rsid w:val="00224460"/>
    <w:rsid w:val="002255BD"/>
    <w:rsid w:val="00225AF0"/>
    <w:rsid w:val="00225C21"/>
    <w:rsid w:val="00225E5C"/>
    <w:rsid w:val="00226BCA"/>
    <w:rsid w:val="00226FA7"/>
    <w:rsid w:val="00230889"/>
    <w:rsid w:val="00230F06"/>
    <w:rsid w:val="0023255A"/>
    <w:rsid w:val="002333E9"/>
    <w:rsid w:val="002352D8"/>
    <w:rsid w:val="002356B6"/>
    <w:rsid w:val="00235E47"/>
    <w:rsid w:val="0023757D"/>
    <w:rsid w:val="002378B9"/>
    <w:rsid w:val="00237DD6"/>
    <w:rsid w:val="00241B68"/>
    <w:rsid w:val="002443A4"/>
    <w:rsid w:val="002455E2"/>
    <w:rsid w:val="00246344"/>
    <w:rsid w:val="00247FBB"/>
    <w:rsid w:val="00251C42"/>
    <w:rsid w:val="00262E9C"/>
    <w:rsid w:val="002635C7"/>
    <w:rsid w:val="00264622"/>
    <w:rsid w:val="00264E6E"/>
    <w:rsid w:val="00265222"/>
    <w:rsid w:val="002657F5"/>
    <w:rsid w:val="00266ACC"/>
    <w:rsid w:val="00267436"/>
    <w:rsid w:val="002677D1"/>
    <w:rsid w:val="002678A5"/>
    <w:rsid w:val="00271082"/>
    <w:rsid w:val="00272575"/>
    <w:rsid w:val="00274416"/>
    <w:rsid w:val="002752C6"/>
    <w:rsid w:val="00276A00"/>
    <w:rsid w:val="00276A77"/>
    <w:rsid w:val="00281086"/>
    <w:rsid w:val="0028160C"/>
    <w:rsid w:val="002821A8"/>
    <w:rsid w:val="002859C6"/>
    <w:rsid w:val="00287011"/>
    <w:rsid w:val="00287483"/>
    <w:rsid w:val="00290F1A"/>
    <w:rsid w:val="00290F23"/>
    <w:rsid w:val="00291E1C"/>
    <w:rsid w:val="002922EF"/>
    <w:rsid w:val="00292435"/>
    <w:rsid w:val="0029269A"/>
    <w:rsid w:val="002926A8"/>
    <w:rsid w:val="0029278C"/>
    <w:rsid w:val="00293270"/>
    <w:rsid w:val="00293BD8"/>
    <w:rsid w:val="002963B5"/>
    <w:rsid w:val="002971E3"/>
    <w:rsid w:val="00297666"/>
    <w:rsid w:val="002A0751"/>
    <w:rsid w:val="002A11B0"/>
    <w:rsid w:val="002A356E"/>
    <w:rsid w:val="002A3CB9"/>
    <w:rsid w:val="002A57D6"/>
    <w:rsid w:val="002A73DF"/>
    <w:rsid w:val="002B10AB"/>
    <w:rsid w:val="002B2F41"/>
    <w:rsid w:val="002B4042"/>
    <w:rsid w:val="002B5FAD"/>
    <w:rsid w:val="002B74AB"/>
    <w:rsid w:val="002C0310"/>
    <w:rsid w:val="002C0C11"/>
    <w:rsid w:val="002C0D72"/>
    <w:rsid w:val="002C106F"/>
    <w:rsid w:val="002C157E"/>
    <w:rsid w:val="002C162F"/>
    <w:rsid w:val="002C2A12"/>
    <w:rsid w:val="002C5460"/>
    <w:rsid w:val="002C5E7C"/>
    <w:rsid w:val="002C5E7E"/>
    <w:rsid w:val="002C7125"/>
    <w:rsid w:val="002D00AD"/>
    <w:rsid w:val="002D0522"/>
    <w:rsid w:val="002D16C4"/>
    <w:rsid w:val="002D37FC"/>
    <w:rsid w:val="002D7106"/>
    <w:rsid w:val="002D7659"/>
    <w:rsid w:val="002E085E"/>
    <w:rsid w:val="002E0C0F"/>
    <w:rsid w:val="002E1E35"/>
    <w:rsid w:val="002E3E07"/>
    <w:rsid w:val="002E4E68"/>
    <w:rsid w:val="002E5FA3"/>
    <w:rsid w:val="002E7183"/>
    <w:rsid w:val="002E7F02"/>
    <w:rsid w:val="002F0365"/>
    <w:rsid w:val="002F0AA2"/>
    <w:rsid w:val="002F0BA8"/>
    <w:rsid w:val="002F4FF8"/>
    <w:rsid w:val="003019B8"/>
    <w:rsid w:val="0030276F"/>
    <w:rsid w:val="00306159"/>
    <w:rsid w:val="003077B3"/>
    <w:rsid w:val="00307934"/>
    <w:rsid w:val="00310336"/>
    <w:rsid w:val="00312BFF"/>
    <w:rsid w:val="00314B90"/>
    <w:rsid w:val="00316A50"/>
    <w:rsid w:val="003202E2"/>
    <w:rsid w:val="0032132C"/>
    <w:rsid w:val="003230E3"/>
    <w:rsid w:val="00324B78"/>
    <w:rsid w:val="00325496"/>
    <w:rsid w:val="00330579"/>
    <w:rsid w:val="00331379"/>
    <w:rsid w:val="003322B2"/>
    <w:rsid w:val="00332EE8"/>
    <w:rsid w:val="003404C0"/>
    <w:rsid w:val="0034130F"/>
    <w:rsid w:val="00342419"/>
    <w:rsid w:val="003455F4"/>
    <w:rsid w:val="0034590E"/>
    <w:rsid w:val="003465F4"/>
    <w:rsid w:val="003469BB"/>
    <w:rsid w:val="0035084A"/>
    <w:rsid w:val="00351224"/>
    <w:rsid w:val="00353FB4"/>
    <w:rsid w:val="0035524B"/>
    <w:rsid w:val="0035726D"/>
    <w:rsid w:val="003577EA"/>
    <w:rsid w:val="003602A9"/>
    <w:rsid w:val="00360EAB"/>
    <w:rsid w:val="00361620"/>
    <w:rsid w:val="003616AC"/>
    <w:rsid w:val="00361773"/>
    <w:rsid w:val="00363114"/>
    <w:rsid w:val="00363F38"/>
    <w:rsid w:val="00364D31"/>
    <w:rsid w:val="00365B77"/>
    <w:rsid w:val="00365FF4"/>
    <w:rsid w:val="00366328"/>
    <w:rsid w:val="00366D0F"/>
    <w:rsid w:val="003678FB"/>
    <w:rsid w:val="003701A4"/>
    <w:rsid w:val="00370CF3"/>
    <w:rsid w:val="00372A56"/>
    <w:rsid w:val="003743B5"/>
    <w:rsid w:val="00374DFD"/>
    <w:rsid w:val="00374F25"/>
    <w:rsid w:val="00376B50"/>
    <w:rsid w:val="00377DA6"/>
    <w:rsid w:val="00380019"/>
    <w:rsid w:val="00383242"/>
    <w:rsid w:val="003845FE"/>
    <w:rsid w:val="00386696"/>
    <w:rsid w:val="00386E54"/>
    <w:rsid w:val="00387468"/>
    <w:rsid w:val="003905D1"/>
    <w:rsid w:val="00390852"/>
    <w:rsid w:val="00390FFE"/>
    <w:rsid w:val="00393FC2"/>
    <w:rsid w:val="00394209"/>
    <w:rsid w:val="0039680E"/>
    <w:rsid w:val="00396CCF"/>
    <w:rsid w:val="00397292"/>
    <w:rsid w:val="003A1811"/>
    <w:rsid w:val="003A43EF"/>
    <w:rsid w:val="003A512D"/>
    <w:rsid w:val="003B0307"/>
    <w:rsid w:val="003B31C3"/>
    <w:rsid w:val="003B3519"/>
    <w:rsid w:val="003B4E78"/>
    <w:rsid w:val="003C1B7D"/>
    <w:rsid w:val="003C25E0"/>
    <w:rsid w:val="003C2F30"/>
    <w:rsid w:val="003C427E"/>
    <w:rsid w:val="003C45C7"/>
    <w:rsid w:val="003C4B6F"/>
    <w:rsid w:val="003C4D36"/>
    <w:rsid w:val="003C5017"/>
    <w:rsid w:val="003C676D"/>
    <w:rsid w:val="003C7E89"/>
    <w:rsid w:val="003D16C0"/>
    <w:rsid w:val="003D16ED"/>
    <w:rsid w:val="003D1E79"/>
    <w:rsid w:val="003D1FA3"/>
    <w:rsid w:val="003D1FD7"/>
    <w:rsid w:val="003D2F91"/>
    <w:rsid w:val="003D3A8A"/>
    <w:rsid w:val="003D61C3"/>
    <w:rsid w:val="003D7267"/>
    <w:rsid w:val="003E1289"/>
    <w:rsid w:val="003E1F50"/>
    <w:rsid w:val="003E2BFE"/>
    <w:rsid w:val="003E59B5"/>
    <w:rsid w:val="003E6533"/>
    <w:rsid w:val="003F19F4"/>
    <w:rsid w:val="003F27C4"/>
    <w:rsid w:val="003F2D85"/>
    <w:rsid w:val="003F4963"/>
    <w:rsid w:val="003F508A"/>
    <w:rsid w:val="003F54D1"/>
    <w:rsid w:val="0040049F"/>
    <w:rsid w:val="00404C3E"/>
    <w:rsid w:val="00405D02"/>
    <w:rsid w:val="0040637B"/>
    <w:rsid w:val="00406A28"/>
    <w:rsid w:val="00411380"/>
    <w:rsid w:val="004145E7"/>
    <w:rsid w:val="00416C3F"/>
    <w:rsid w:val="00417FB7"/>
    <w:rsid w:val="00421663"/>
    <w:rsid w:val="00424104"/>
    <w:rsid w:val="0042438A"/>
    <w:rsid w:val="00425518"/>
    <w:rsid w:val="00426200"/>
    <w:rsid w:val="004267A0"/>
    <w:rsid w:val="004311ED"/>
    <w:rsid w:val="00431475"/>
    <w:rsid w:val="00431CEE"/>
    <w:rsid w:val="00433245"/>
    <w:rsid w:val="00433F3F"/>
    <w:rsid w:val="00434A9F"/>
    <w:rsid w:val="004355B8"/>
    <w:rsid w:val="004358AA"/>
    <w:rsid w:val="00436447"/>
    <w:rsid w:val="0043648C"/>
    <w:rsid w:val="00440F7D"/>
    <w:rsid w:val="004452DE"/>
    <w:rsid w:val="004455B8"/>
    <w:rsid w:val="00445BD8"/>
    <w:rsid w:val="00455048"/>
    <w:rsid w:val="00455574"/>
    <w:rsid w:val="00456922"/>
    <w:rsid w:val="0045727B"/>
    <w:rsid w:val="00460638"/>
    <w:rsid w:val="00460BE2"/>
    <w:rsid w:val="00462D0F"/>
    <w:rsid w:val="004644D6"/>
    <w:rsid w:val="00464D01"/>
    <w:rsid w:val="00464E50"/>
    <w:rsid w:val="004659DE"/>
    <w:rsid w:val="00467B8E"/>
    <w:rsid w:val="004705F0"/>
    <w:rsid w:val="004715EE"/>
    <w:rsid w:val="00472E33"/>
    <w:rsid w:val="0047327B"/>
    <w:rsid w:val="004757E8"/>
    <w:rsid w:val="0047586C"/>
    <w:rsid w:val="00482259"/>
    <w:rsid w:val="00483B9F"/>
    <w:rsid w:val="00484AE6"/>
    <w:rsid w:val="00487E4E"/>
    <w:rsid w:val="0049219A"/>
    <w:rsid w:val="004946A9"/>
    <w:rsid w:val="004A10C5"/>
    <w:rsid w:val="004A22AD"/>
    <w:rsid w:val="004A420A"/>
    <w:rsid w:val="004A4355"/>
    <w:rsid w:val="004A4BE9"/>
    <w:rsid w:val="004A5A27"/>
    <w:rsid w:val="004A69BC"/>
    <w:rsid w:val="004A79F5"/>
    <w:rsid w:val="004B054F"/>
    <w:rsid w:val="004B1202"/>
    <w:rsid w:val="004B2C5D"/>
    <w:rsid w:val="004B2D94"/>
    <w:rsid w:val="004B402B"/>
    <w:rsid w:val="004B59E1"/>
    <w:rsid w:val="004B687C"/>
    <w:rsid w:val="004C136B"/>
    <w:rsid w:val="004C2C1C"/>
    <w:rsid w:val="004C30F4"/>
    <w:rsid w:val="004C54A3"/>
    <w:rsid w:val="004C587E"/>
    <w:rsid w:val="004C66ED"/>
    <w:rsid w:val="004C77B8"/>
    <w:rsid w:val="004C77D6"/>
    <w:rsid w:val="004D29E8"/>
    <w:rsid w:val="004D2BB1"/>
    <w:rsid w:val="004D62EB"/>
    <w:rsid w:val="004E1DBC"/>
    <w:rsid w:val="004E1F85"/>
    <w:rsid w:val="004E2394"/>
    <w:rsid w:val="004E2D5E"/>
    <w:rsid w:val="004E7C67"/>
    <w:rsid w:val="004F34F3"/>
    <w:rsid w:val="004F4B83"/>
    <w:rsid w:val="004F6FC8"/>
    <w:rsid w:val="005001CF"/>
    <w:rsid w:val="00500248"/>
    <w:rsid w:val="00501B9B"/>
    <w:rsid w:val="00504AD4"/>
    <w:rsid w:val="0051117B"/>
    <w:rsid w:val="00511948"/>
    <w:rsid w:val="00514842"/>
    <w:rsid w:val="005151AF"/>
    <w:rsid w:val="0051521B"/>
    <w:rsid w:val="00515F8B"/>
    <w:rsid w:val="00522FEB"/>
    <w:rsid w:val="005308AC"/>
    <w:rsid w:val="005314E0"/>
    <w:rsid w:val="00531B8B"/>
    <w:rsid w:val="00534CD7"/>
    <w:rsid w:val="00534FD1"/>
    <w:rsid w:val="00535107"/>
    <w:rsid w:val="0053518E"/>
    <w:rsid w:val="00535E74"/>
    <w:rsid w:val="0054034E"/>
    <w:rsid w:val="0054101A"/>
    <w:rsid w:val="005419CD"/>
    <w:rsid w:val="00543BC3"/>
    <w:rsid w:val="00544B8D"/>
    <w:rsid w:val="00545D1B"/>
    <w:rsid w:val="0055031D"/>
    <w:rsid w:val="00551871"/>
    <w:rsid w:val="005532F2"/>
    <w:rsid w:val="005533D4"/>
    <w:rsid w:val="005539EF"/>
    <w:rsid w:val="00553A82"/>
    <w:rsid w:val="005542BF"/>
    <w:rsid w:val="00555085"/>
    <w:rsid w:val="0055508F"/>
    <w:rsid w:val="005563C4"/>
    <w:rsid w:val="00556B23"/>
    <w:rsid w:val="00561FD5"/>
    <w:rsid w:val="00562BD0"/>
    <w:rsid w:val="00562D9F"/>
    <w:rsid w:val="00562DC2"/>
    <w:rsid w:val="005631C1"/>
    <w:rsid w:val="005635EF"/>
    <w:rsid w:val="00563FE2"/>
    <w:rsid w:val="00564E66"/>
    <w:rsid w:val="0056559F"/>
    <w:rsid w:val="00565CF5"/>
    <w:rsid w:val="00565FC0"/>
    <w:rsid w:val="005662CF"/>
    <w:rsid w:val="00567609"/>
    <w:rsid w:val="00567C40"/>
    <w:rsid w:val="00570811"/>
    <w:rsid w:val="005716C4"/>
    <w:rsid w:val="0057374A"/>
    <w:rsid w:val="0057488D"/>
    <w:rsid w:val="005757AE"/>
    <w:rsid w:val="00575DC2"/>
    <w:rsid w:val="00576CD7"/>
    <w:rsid w:val="00577455"/>
    <w:rsid w:val="005806F7"/>
    <w:rsid w:val="00581032"/>
    <w:rsid w:val="0058130F"/>
    <w:rsid w:val="0058461F"/>
    <w:rsid w:val="00584CFC"/>
    <w:rsid w:val="00584E8C"/>
    <w:rsid w:val="00585F72"/>
    <w:rsid w:val="00586955"/>
    <w:rsid w:val="005873BE"/>
    <w:rsid w:val="00590692"/>
    <w:rsid w:val="00590703"/>
    <w:rsid w:val="00592556"/>
    <w:rsid w:val="00592EC4"/>
    <w:rsid w:val="0059362D"/>
    <w:rsid w:val="005948D1"/>
    <w:rsid w:val="00595DCC"/>
    <w:rsid w:val="00596189"/>
    <w:rsid w:val="005A57F4"/>
    <w:rsid w:val="005A5C2B"/>
    <w:rsid w:val="005A7B4F"/>
    <w:rsid w:val="005B0735"/>
    <w:rsid w:val="005B0ECF"/>
    <w:rsid w:val="005B1DE0"/>
    <w:rsid w:val="005B2610"/>
    <w:rsid w:val="005B361D"/>
    <w:rsid w:val="005B42B3"/>
    <w:rsid w:val="005B67B7"/>
    <w:rsid w:val="005B7B2A"/>
    <w:rsid w:val="005C0827"/>
    <w:rsid w:val="005C19AF"/>
    <w:rsid w:val="005C1A8F"/>
    <w:rsid w:val="005C23C2"/>
    <w:rsid w:val="005C255F"/>
    <w:rsid w:val="005C4BCB"/>
    <w:rsid w:val="005C4C11"/>
    <w:rsid w:val="005C595F"/>
    <w:rsid w:val="005C5AA3"/>
    <w:rsid w:val="005C778F"/>
    <w:rsid w:val="005D1E61"/>
    <w:rsid w:val="005D2B05"/>
    <w:rsid w:val="005D306F"/>
    <w:rsid w:val="005D65A6"/>
    <w:rsid w:val="005D67B0"/>
    <w:rsid w:val="005D6A63"/>
    <w:rsid w:val="005E04A4"/>
    <w:rsid w:val="005E104D"/>
    <w:rsid w:val="005E361E"/>
    <w:rsid w:val="005E40C3"/>
    <w:rsid w:val="005E4A5C"/>
    <w:rsid w:val="005E4CFC"/>
    <w:rsid w:val="005E4DD8"/>
    <w:rsid w:val="005E6B91"/>
    <w:rsid w:val="005E7B14"/>
    <w:rsid w:val="005E7D29"/>
    <w:rsid w:val="005F0118"/>
    <w:rsid w:val="005F033D"/>
    <w:rsid w:val="005F0C2E"/>
    <w:rsid w:val="005F0C43"/>
    <w:rsid w:val="005F0F27"/>
    <w:rsid w:val="005F15F9"/>
    <w:rsid w:val="005F1F16"/>
    <w:rsid w:val="005F524F"/>
    <w:rsid w:val="005F6CCB"/>
    <w:rsid w:val="00602986"/>
    <w:rsid w:val="0060411B"/>
    <w:rsid w:val="006079F4"/>
    <w:rsid w:val="006107DB"/>
    <w:rsid w:val="006110B7"/>
    <w:rsid w:val="00611F44"/>
    <w:rsid w:val="006145B6"/>
    <w:rsid w:val="00615511"/>
    <w:rsid w:val="006158E5"/>
    <w:rsid w:val="00616B8F"/>
    <w:rsid w:val="006233D0"/>
    <w:rsid w:val="0062527F"/>
    <w:rsid w:val="00625F6E"/>
    <w:rsid w:val="0062649C"/>
    <w:rsid w:val="00627A5B"/>
    <w:rsid w:val="00631091"/>
    <w:rsid w:val="0063394D"/>
    <w:rsid w:val="00633C3B"/>
    <w:rsid w:val="00635C3E"/>
    <w:rsid w:val="00637805"/>
    <w:rsid w:val="006412D7"/>
    <w:rsid w:val="00641D92"/>
    <w:rsid w:val="00641DBA"/>
    <w:rsid w:val="0064413D"/>
    <w:rsid w:val="00645962"/>
    <w:rsid w:val="00645E44"/>
    <w:rsid w:val="00647401"/>
    <w:rsid w:val="00647E26"/>
    <w:rsid w:val="00650230"/>
    <w:rsid w:val="00651597"/>
    <w:rsid w:val="00653148"/>
    <w:rsid w:val="00653717"/>
    <w:rsid w:val="006544F7"/>
    <w:rsid w:val="006558F2"/>
    <w:rsid w:val="00656697"/>
    <w:rsid w:val="006600E4"/>
    <w:rsid w:val="0066099C"/>
    <w:rsid w:val="00663867"/>
    <w:rsid w:val="00664D50"/>
    <w:rsid w:val="00665251"/>
    <w:rsid w:val="00666EEA"/>
    <w:rsid w:val="00667143"/>
    <w:rsid w:val="006674DC"/>
    <w:rsid w:val="006719AE"/>
    <w:rsid w:val="00671A03"/>
    <w:rsid w:val="00672A5B"/>
    <w:rsid w:val="00673F25"/>
    <w:rsid w:val="006769E2"/>
    <w:rsid w:val="00680EB1"/>
    <w:rsid w:val="00681AC7"/>
    <w:rsid w:val="006823C9"/>
    <w:rsid w:val="0068652F"/>
    <w:rsid w:val="00690DBF"/>
    <w:rsid w:val="00691092"/>
    <w:rsid w:val="00691103"/>
    <w:rsid w:val="0069129C"/>
    <w:rsid w:val="0069218B"/>
    <w:rsid w:val="00693340"/>
    <w:rsid w:val="00693AAA"/>
    <w:rsid w:val="00693C84"/>
    <w:rsid w:val="006963A8"/>
    <w:rsid w:val="006A26D8"/>
    <w:rsid w:val="006A2FAB"/>
    <w:rsid w:val="006A32DE"/>
    <w:rsid w:val="006A3A0D"/>
    <w:rsid w:val="006B2E72"/>
    <w:rsid w:val="006B5166"/>
    <w:rsid w:val="006B60B1"/>
    <w:rsid w:val="006B6505"/>
    <w:rsid w:val="006C0A28"/>
    <w:rsid w:val="006C1F69"/>
    <w:rsid w:val="006C26F2"/>
    <w:rsid w:val="006C2FAE"/>
    <w:rsid w:val="006C396B"/>
    <w:rsid w:val="006C5F63"/>
    <w:rsid w:val="006C753B"/>
    <w:rsid w:val="006D3679"/>
    <w:rsid w:val="006D3C7D"/>
    <w:rsid w:val="006D433D"/>
    <w:rsid w:val="006D4563"/>
    <w:rsid w:val="006D5549"/>
    <w:rsid w:val="006D5787"/>
    <w:rsid w:val="006D6966"/>
    <w:rsid w:val="006E046D"/>
    <w:rsid w:val="006E1BFA"/>
    <w:rsid w:val="006E3500"/>
    <w:rsid w:val="006E49ED"/>
    <w:rsid w:val="006E5D3F"/>
    <w:rsid w:val="006F0762"/>
    <w:rsid w:val="006F07DF"/>
    <w:rsid w:val="006F2CA9"/>
    <w:rsid w:val="006F4F71"/>
    <w:rsid w:val="006F56EA"/>
    <w:rsid w:val="006F7BD7"/>
    <w:rsid w:val="00700D14"/>
    <w:rsid w:val="007013E0"/>
    <w:rsid w:val="00706AB1"/>
    <w:rsid w:val="0070726B"/>
    <w:rsid w:val="007073E1"/>
    <w:rsid w:val="00707B7C"/>
    <w:rsid w:val="00711BF2"/>
    <w:rsid w:val="00713318"/>
    <w:rsid w:val="00713C58"/>
    <w:rsid w:val="007151DC"/>
    <w:rsid w:val="00717318"/>
    <w:rsid w:val="007207E6"/>
    <w:rsid w:val="007226C6"/>
    <w:rsid w:val="007261E6"/>
    <w:rsid w:val="00726513"/>
    <w:rsid w:val="00726BD8"/>
    <w:rsid w:val="007273B0"/>
    <w:rsid w:val="00730564"/>
    <w:rsid w:val="00730CDC"/>
    <w:rsid w:val="00732E5D"/>
    <w:rsid w:val="007333ED"/>
    <w:rsid w:val="007346F8"/>
    <w:rsid w:val="00735DF4"/>
    <w:rsid w:val="00736B45"/>
    <w:rsid w:val="00736BE7"/>
    <w:rsid w:val="007372E5"/>
    <w:rsid w:val="00741840"/>
    <w:rsid w:val="00741CD2"/>
    <w:rsid w:val="00745569"/>
    <w:rsid w:val="007459A6"/>
    <w:rsid w:val="007466B7"/>
    <w:rsid w:val="007466CB"/>
    <w:rsid w:val="00746BA1"/>
    <w:rsid w:val="00754392"/>
    <w:rsid w:val="00754CF6"/>
    <w:rsid w:val="00755BA5"/>
    <w:rsid w:val="007567E5"/>
    <w:rsid w:val="00757464"/>
    <w:rsid w:val="0075799D"/>
    <w:rsid w:val="00757A0F"/>
    <w:rsid w:val="0076257A"/>
    <w:rsid w:val="00762DC8"/>
    <w:rsid w:val="00764E8B"/>
    <w:rsid w:val="00766603"/>
    <w:rsid w:val="00766D0F"/>
    <w:rsid w:val="00771732"/>
    <w:rsid w:val="00771D1C"/>
    <w:rsid w:val="007747E0"/>
    <w:rsid w:val="00774BB2"/>
    <w:rsid w:val="00774FEB"/>
    <w:rsid w:val="00775D3B"/>
    <w:rsid w:val="00776A76"/>
    <w:rsid w:val="007807F2"/>
    <w:rsid w:val="00781BBB"/>
    <w:rsid w:val="00784ABC"/>
    <w:rsid w:val="00785C19"/>
    <w:rsid w:val="007909E0"/>
    <w:rsid w:val="0079136C"/>
    <w:rsid w:val="00791A45"/>
    <w:rsid w:val="00792917"/>
    <w:rsid w:val="00792A6B"/>
    <w:rsid w:val="00793E5F"/>
    <w:rsid w:val="007942D1"/>
    <w:rsid w:val="007943B3"/>
    <w:rsid w:val="007953C5"/>
    <w:rsid w:val="007959F7"/>
    <w:rsid w:val="00796395"/>
    <w:rsid w:val="0079739A"/>
    <w:rsid w:val="007A18CB"/>
    <w:rsid w:val="007A31B2"/>
    <w:rsid w:val="007A49F1"/>
    <w:rsid w:val="007A51FC"/>
    <w:rsid w:val="007A7195"/>
    <w:rsid w:val="007A73AE"/>
    <w:rsid w:val="007B04D2"/>
    <w:rsid w:val="007B0610"/>
    <w:rsid w:val="007B3871"/>
    <w:rsid w:val="007B5297"/>
    <w:rsid w:val="007B7771"/>
    <w:rsid w:val="007B7E66"/>
    <w:rsid w:val="007C0361"/>
    <w:rsid w:val="007C06B4"/>
    <w:rsid w:val="007C0CD0"/>
    <w:rsid w:val="007C13CE"/>
    <w:rsid w:val="007C24B3"/>
    <w:rsid w:val="007C3D82"/>
    <w:rsid w:val="007C4937"/>
    <w:rsid w:val="007C5C8A"/>
    <w:rsid w:val="007D0A35"/>
    <w:rsid w:val="007D130F"/>
    <w:rsid w:val="007D2E18"/>
    <w:rsid w:val="007D39B1"/>
    <w:rsid w:val="007D3C1D"/>
    <w:rsid w:val="007D3D9F"/>
    <w:rsid w:val="007D42A4"/>
    <w:rsid w:val="007E08F3"/>
    <w:rsid w:val="007E0E7B"/>
    <w:rsid w:val="007E150E"/>
    <w:rsid w:val="007E5C68"/>
    <w:rsid w:val="007E5CED"/>
    <w:rsid w:val="007F1FD3"/>
    <w:rsid w:val="007F4412"/>
    <w:rsid w:val="007F5478"/>
    <w:rsid w:val="007F5F3F"/>
    <w:rsid w:val="00800473"/>
    <w:rsid w:val="00801A38"/>
    <w:rsid w:val="00801CB0"/>
    <w:rsid w:val="0080236D"/>
    <w:rsid w:val="00804DF9"/>
    <w:rsid w:val="00805658"/>
    <w:rsid w:val="0080653C"/>
    <w:rsid w:val="00807D17"/>
    <w:rsid w:val="008111C5"/>
    <w:rsid w:val="008129B6"/>
    <w:rsid w:val="00813B99"/>
    <w:rsid w:val="00815610"/>
    <w:rsid w:val="00815DE7"/>
    <w:rsid w:val="00823B08"/>
    <w:rsid w:val="00825990"/>
    <w:rsid w:val="008264F0"/>
    <w:rsid w:val="00827FD8"/>
    <w:rsid w:val="00830CDB"/>
    <w:rsid w:val="0083320D"/>
    <w:rsid w:val="00834997"/>
    <w:rsid w:val="00835A63"/>
    <w:rsid w:val="00835C20"/>
    <w:rsid w:val="00835D56"/>
    <w:rsid w:val="008360F2"/>
    <w:rsid w:val="00840066"/>
    <w:rsid w:val="0084035C"/>
    <w:rsid w:val="008407B4"/>
    <w:rsid w:val="0084080D"/>
    <w:rsid w:val="008419CB"/>
    <w:rsid w:val="0084202A"/>
    <w:rsid w:val="00842F18"/>
    <w:rsid w:val="008476FF"/>
    <w:rsid w:val="00847DD0"/>
    <w:rsid w:val="00851F20"/>
    <w:rsid w:val="0085200A"/>
    <w:rsid w:val="0085277F"/>
    <w:rsid w:val="008540E7"/>
    <w:rsid w:val="00854F46"/>
    <w:rsid w:val="0085635B"/>
    <w:rsid w:val="00857212"/>
    <w:rsid w:val="00860351"/>
    <w:rsid w:val="00862444"/>
    <w:rsid w:val="0086475E"/>
    <w:rsid w:val="008651B8"/>
    <w:rsid w:val="008666AE"/>
    <w:rsid w:val="00866CF3"/>
    <w:rsid w:val="00866DA5"/>
    <w:rsid w:val="00871045"/>
    <w:rsid w:val="008735B2"/>
    <w:rsid w:val="00877896"/>
    <w:rsid w:val="00877E52"/>
    <w:rsid w:val="008806C6"/>
    <w:rsid w:val="00882E2A"/>
    <w:rsid w:val="00883611"/>
    <w:rsid w:val="00887377"/>
    <w:rsid w:val="0088789A"/>
    <w:rsid w:val="008906B9"/>
    <w:rsid w:val="00891071"/>
    <w:rsid w:val="00891C56"/>
    <w:rsid w:val="00895118"/>
    <w:rsid w:val="00895450"/>
    <w:rsid w:val="00896B59"/>
    <w:rsid w:val="008971FB"/>
    <w:rsid w:val="008A170E"/>
    <w:rsid w:val="008A1787"/>
    <w:rsid w:val="008A1BA4"/>
    <w:rsid w:val="008A2A64"/>
    <w:rsid w:val="008A2E18"/>
    <w:rsid w:val="008A49C5"/>
    <w:rsid w:val="008B0DCD"/>
    <w:rsid w:val="008B3A84"/>
    <w:rsid w:val="008B565F"/>
    <w:rsid w:val="008B71B2"/>
    <w:rsid w:val="008B75C7"/>
    <w:rsid w:val="008C051D"/>
    <w:rsid w:val="008C13CF"/>
    <w:rsid w:val="008C1635"/>
    <w:rsid w:val="008C5987"/>
    <w:rsid w:val="008C62EB"/>
    <w:rsid w:val="008C6979"/>
    <w:rsid w:val="008D1284"/>
    <w:rsid w:val="008D41EE"/>
    <w:rsid w:val="008D4CF3"/>
    <w:rsid w:val="008D4F1B"/>
    <w:rsid w:val="008D5593"/>
    <w:rsid w:val="008D6353"/>
    <w:rsid w:val="008D64A1"/>
    <w:rsid w:val="008D6DAD"/>
    <w:rsid w:val="008D74CD"/>
    <w:rsid w:val="008E2350"/>
    <w:rsid w:val="008E4AD2"/>
    <w:rsid w:val="008F1447"/>
    <w:rsid w:val="008F1649"/>
    <w:rsid w:val="008F185F"/>
    <w:rsid w:val="008F4238"/>
    <w:rsid w:val="008F465F"/>
    <w:rsid w:val="008F6B51"/>
    <w:rsid w:val="008F7981"/>
    <w:rsid w:val="008F7AE5"/>
    <w:rsid w:val="0090016E"/>
    <w:rsid w:val="00901A28"/>
    <w:rsid w:val="00903EC6"/>
    <w:rsid w:val="009052E3"/>
    <w:rsid w:val="00905F9D"/>
    <w:rsid w:val="00906CC6"/>
    <w:rsid w:val="00906F63"/>
    <w:rsid w:val="00907581"/>
    <w:rsid w:val="00907A39"/>
    <w:rsid w:val="00910135"/>
    <w:rsid w:val="00911D68"/>
    <w:rsid w:val="009127FE"/>
    <w:rsid w:val="00912BD3"/>
    <w:rsid w:val="009132CA"/>
    <w:rsid w:val="009136A5"/>
    <w:rsid w:val="009138F7"/>
    <w:rsid w:val="00916140"/>
    <w:rsid w:val="00920466"/>
    <w:rsid w:val="00925243"/>
    <w:rsid w:val="00925684"/>
    <w:rsid w:val="00925D71"/>
    <w:rsid w:val="009301A0"/>
    <w:rsid w:val="00930CD3"/>
    <w:rsid w:val="00933007"/>
    <w:rsid w:val="009340A4"/>
    <w:rsid w:val="009356CC"/>
    <w:rsid w:val="00936E95"/>
    <w:rsid w:val="0094182F"/>
    <w:rsid w:val="0094226F"/>
    <w:rsid w:val="00943516"/>
    <w:rsid w:val="0094390E"/>
    <w:rsid w:val="0094460D"/>
    <w:rsid w:val="009512C1"/>
    <w:rsid w:val="00954536"/>
    <w:rsid w:val="00956B0C"/>
    <w:rsid w:val="009574AB"/>
    <w:rsid w:val="0096240D"/>
    <w:rsid w:val="009627D2"/>
    <w:rsid w:val="00964437"/>
    <w:rsid w:val="00965E55"/>
    <w:rsid w:val="009661C9"/>
    <w:rsid w:val="00967B73"/>
    <w:rsid w:val="009706CE"/>
    <w:rsid w:val="0097080F"/>
    <w:rsid w:val="00970E8A"/>
    <w:rsid w:val="00972F7C"/>
    <w:rsid w:val="00973B95"/>
    <w:rsid w:val="00974210"/>
    <w:rsid w:val="009742F4"/>
    <w:rsid w:val="00975328"/>
    <w:rsid w:val="00975FA0"/>
    <w:rsid w:val="0097651B"/>
    <w:rsid w:val="00976AC3"/>
    <w:rsid w:val="00976BCF"/>
    <w:rsid w:val="00980365"/>
    <w:rsid w:val="00984D45"/>
    <w:rsid w:val="00985927"/>
    <w:rsid w:val="00990F0F"/>
    <w:rsid w:val="00991ED1"/>
    <w:rsid w:val="0099350E"/>
    <w:rsid w:val="009A60B4"/>
    <w:rsid w:val="009A6158"/>
    <w:rsid w:val="009A64E9"/>
    <w:rsid w:val="009B010B"/>
    <w:rsid w:val="009B0A8A"/>
    <w:rsid w:val="009B484D"/>
    <w:rsid w:val="009B527E"/>
    <w:rsid w:val="009B5C86"/>
    <w:rsid w:val="009C4EE6"/>
    <w:rsid w:val="009C5175"/>
    <w:rsid w:val="009C65AE"/>
    <w:rsid w:val="009C747E"/>
    <w:rsid w:val="009D02A5"/>
    <w:rsid w:val="009D0E02"/>
    <w:rsid w:val="009D10D9"/>
    <w:rsid w:val="009D196F"/>
    <w:rsid w:val="009D3472"/>
    <w:rsid w:val="009D3A17"/>
    <w:rsid w:val="009D54F1"/>
    <w:rsid w:val="009E0BB8"/>
    <w:rsid w:val="009E15EB"/>
    <w:rsid w:val="009E195F"/>
    <w:rsid w:val="009E2250"/>
    <w:rsid w:val="009E530B"/>
    <w:rsid w:val="009E66BB"/>
    <w:rsid w:val="009E73BC"/>
    <w:rsid w:val="009F036F"/>
    <w:rsid w:val="009F1CC3"/>
    <w:rsid w:val="009F2517"/>
    <w:rsid w:val="009F3250"/>
    <w:rsid w:val="009F3B55"/>
    <w:rsid w:val="009F6028"/>
    <w:rsid w:val="009F6154"/>
    <w:rsid w:val="009F6433"/>
    <w:rsid w:val="00A01B0E"/>
    <w:rsid w:val="00A01FF4"/>
    <w:rsid w:val="00A032D8"/>
    <w:rsid w:val="00A06B04"/>
    <w:rsid w:val="00A06EE0"/>
    <w:rsid w:val="00A07260"/>
    <w:rsid w:val="00A075C8"/>
    <w:rsid w:val="00A10F17"/>
    <w:rsid w:val="00A11365"/>
    <w:rsid w:val="00A12165"/>
    <w:rsid w:val="00A12791"/>
    <w:rsid w:val="00A12B1E"/>
    <w:rsid w:val="00A163FB"/>
    <w:rsid w:val="00A1668A"/>
    <w:rsid w:val="00A16AF2"/>
    <w:rsid w:val="00A17AA2"/>
    <w:rsid w:val="00A21A84"/>
    <w:rsid w:val="00A21E6C"/>
    <w:rsid w:val="00A24A0B"/>
    <w:rsid w:val="00A26EE6"/>
    <w:rsid w:val="00A277C2"/>
    <w:rsid w:val="00A27E45"/>
    <w:rsid w:val="00A30B46"/>
    <w:rsid w:val="00A325F2"/>
    <w:rsid w:val="00A3332D"/>
    <w:rsid w:val="00A35C33"/>
    <w:rsid w:val="00A40A6A"/>
    <w:rsid w:val="00A42B1B"/>
    <w:rsid w:val="00A46F91"/>
    <w:rsid w:val="00A5123F"/>
    <w:rsid w:val="00A518F8"/>
    <w:rsid w:val="00A51EFE"/>
    <w:rsid w:val="00A524C9"/>
    <w:rsid w:val="00A52EE5"/>
    <w:rsid w:val="00A56928"/>
    <w:rsid w:val="00A61ACD"/>
    <w:rsid w:val="00A61B43"/>
    <w:rsid w:val="00A71439"/>
    <w:rsid w:val="00A718ED"/>
    <w:rsid w:val="00A747B9"/>
    <w:rsid w:val="00A75FAF"/>
    <w:rsid w:val="00A76A75"/>
    <w:rsid w:val="00A77627"/>
    <w:rsid w:val="00A80EFC"/>
    <w:rsid w:val="00A8167E"/>
    <w:rsid w:val="00A81A79"/>
    <w:rsid w:val="00A84117"/>
    <w:rsid w:val="00A84872"/>
    <w:rsid w:val="00A84F9C"/>
    <w:rsid w:val="00A8756F"/>
    <w:rsid w:val="00A93CC7"/>
    <w:rsid w:val="00A93F1A"/>
    <w:rsid w:val="00A9508B"/>
    <w:rsid w:val="00A967AD"/>
    <w:rsid w:val="00A96C5E"/>
    <w:rsid w:val="00AA0571"/>
    <w:rsid w:val="00AA1698"/>
    <w:rsid w:val="00AA2B86"/>
    <w:rsid w:val="00AA3EA3"/>
    <w:rsid w:val="00AA668D"/>
    <w:rsid w:val="00AA6A28"/>
    <w:rsid w:val="00AB1478"/>
    <w:rsid w:val="00AB320F"/>
    <w:rsid w:val="00AB3236"/>
    <w:rsid w:val="00AB4085"/>
    <w:rsid w:val="00AB4B55"/>
    <w:rsid w:val="00AB4C73"/>
    <w:rsid w:val="00AC0FDC"/>
    <w:rsid w:val="00AC21B2"/>
    <w:rsid w:val="00AC2701"/>
    <w:rsid w:val="00AC36AB"/>
    <w:rsid w:val="00AC550F"/>
    <w:rsid w:val="00AC57A6"/>
    <w:rsid w:val="00AC5A5D"/>
    <w:rsid w:val="00AC7B35"/>
    <w:rsid w:val="00AD22B3"/>
    <w:rsid w:val="00AD2586"/>
    <w:rsid w:val="00AD258A"/>
    <w:rsid w:val="00AD2653"/>
    <w:rsid w:val="00AD489A"/>
    <w:rsid w:val="00AD63F0"/>
    <w:rsid w:val="00AD6DFD"/>
    <w:rsid w:val="00AE021E"/>
    <w:rsid w:val="00AE6499"/>
    <w:rsid w:val="00AE70AF"/>
    <w:rsid w:val="00AE739C"/>
    <w:rsid w:val="00AF0BB2"/>
    <w:rsid w:val="00AF13D8"/>
    <w:rsid w:val="00AF34D6"/>
    <w:rsid w:val="00AF5E47"/>
    <w:rsid w:val="00AF617B"/>
    <w:rsid w:val="00AF6394"/>
    <w:rsid w:val="00AF6CF1"/>
    <w:rsid w:val="00AF727B"/>
    <w:rsid w:val="00AF7D62"/>
    <w:rsid w:val="00B03021"/>
    <w:rsid w:val="00B03EA9"/>
    <w:rsid w:val="00B04D5A"/>
    <w:rsid w:val="00B05307"/>
    <w:rsid w:val="00B05BDB"/>
    <w:rsid w:val="00B06874"/>
    <w:rsid w:val="00B07E7F"/>
    <w:rsid w:val="00B10B7A"/>
    <w:rsid w:val="00B10CEA"/>
    <w:rsid w:val="00B13278"/>
    <w:rsid w:val="00B13E31"/>
    <w:rsid w:val="00B13F35"/>
    <w:rsid w:val="00B14FB5"/>
    <w:rsid w:val="00B15B91"/>
    <w:rsid w:val="00B15C85"/>
    <w:rsid w:val="00B16E3E"/>
    <w:rsid w:val="00B17F0D"/>
    <w:rsid w:val="00B20455"/>
    <w:rsid w:val="00B20527"/>
    <w:rsid w:val="00B230E7"/>
    <w:rsid w:val="00B2354B"/>
    <w:rsid w:val="00B24894"/>
    <w:rsid w:val="00B25CA6"/>
    <w:rsid w:val="00B309CF"/>
    <w:rsid w:val="00B31EEC"/>
    <w:rsid w:val="00B34768"/>
    <w:rsid w:val="00B347CB"/>
    <w:rsid w:val="00B36DB3"/>
    <w:rsid w:val="00B36DE8"/>
    <w:rsid w:val="00B37B49"/>
    <w:rsid w:val="00B37B94"/>
    <w:rsid w:val="00B401C9"/>
    <w:rsid w:val="00B40A58"/>
    <w:rsid w:val="00B411ED"/>
    <w:rsid w:val="00B417D9"/>
    <w:rsid w:val="00B42395"/>
    <w:rsid w:val="00B44284"/>
    <w:rsid w:val="00B44B0C"/>
    <w:rsid w:val="00B44B3E"/>
    <w:rsid w:val="00B53793"/>
    <w:rsid w:val="00B56319"/>
    <w:rsid w:val="00B56E33"/>
    <w:rsid w:val="00B61664"/>
    <w:rsid w:val="00B618FF"/>
    <w:rsid w:val="00B62DE2"/>
    <w:rsid w:val="00B63EE8"/>
    <w:rsid w:val="00B65718"/>
    <w:rsid w:val="00B673C3"/>
    <w:rsid w:val="00B73B1F"/>
    <w:rsid w:val="00B75900"/>
    <w:rsid w:val="00B7654B"/>
    <w:rsid w:val="00B76FF3"/>
    <w:rsid w:val="00B77741"/>
    <w:rsid w:val="00B80E1A"/>
    <w:rsid w:val="00B82E42"/>
    <w:rsid w:val="00B8303F"/>
    <w:rsid w:val="00B86E17"/>
    <w:rsid w:val="00B92D53"/>
    <w:rsid w:val="00BA0870"/>
    <w:rsid w:val="00BA1520"/>
    <w:rsid w:val="00BA3F47"/>
    <w:rsid w:val="00BA5D95"/>
    <w:rsid w:val="00BA6041"/>
    <w:rsid w:val="00BA62A7"/>
    <w:rsid w:val="00BA645B"/>
    <w:rsid w:val="00BA6C77"/>
    <w:rsid w:val="00BA6F65"/>
    <w:rsid w:val="00BB02C1"/>
    <w:rsid w:val="00BB0A1E"/>
    <w:rsid w:val="00BB0E46"/>
    <w:rsid w:val="00BB2273"/>
    <w:rsid w:val="00BB34A2"/>
    <w:rsid w:val="00BB3FD4"/>
    <w:rsid w:val="00BB4F9C"/>
    <w:rsid w:val="00BC0AE7"/>
    <w:rsid w:val="00BC567F"/>
    <w:rsid w:val="00BC5E59"/>
    <w:rsid w:val="00BD2155"/>
    <w:rsid w:val="00BD37FB"/>
    <w:rsid w:val="00BD5A1F"/>
    <w:rsid w:val="00BE03A1"/>
    <w:rsid w:val="00BE0EFC"/>
    <w:rsid w:val="00BE20E5"/>
    <w:rsid w:val="00BE2D6F"/>
    <w:rsid w:val="00BE59B6"/>
    <w:rsid w:val="00BF06CD"/>
    <w:rsid w:val="00BF0EB1"/>
    <w:rsid w:val="00BF0F2E"/>
    <w:rsid w:val="00BF26DE"/>
    <w:rsid w:val="00BF49F8"/>
    <w:rsid w:val="00BF521C"/>
    <w:rsid w:val="00C001A3"/>
    <w:rsid w:val="00C01B9F"/>
    <w:rsid w:val="00C02AE9"/>
    <w:rsid w:val="00C032A0"/>
    <w:rsid w:val="00C036B0"/>
    <w:rsid w:val="00C05738"/>
    <w:rsid w:val="00C05EDC"/>
    <w:rsid w:val="00C07334"/>
    <w:rsid w:val="00C07E3D"/>
    <w:rsid w:val="00C113B8"/>
    <w:rsid w:val="00C11904"/>
    <w:rsid w:val="00C1249C"/>
    <w:rsid w:val="00C135AC"/>
    <w:rsid w:val="00C14020"/>
    <w:rsid w:val="00C157CA"/>
    <w:rsid w:val="00C1583C"/>
    <w:rsid w:val="00C16899"/>
    <w:rsid w:val="00C179ED"/>
    <w:rsid w:val="00C17A85"/>
    <w:rsid w:val="00C17A87"/>
    <w:rsid w:val="00C17AFD"/>
    <w:rsid w:val="00C20480"/>
    <w:rsid w:val="00C21370"/>
    <w:rsid w:val="00C2157F"/>
    <w:rsid w:val="00C236FA"/>
    <w:rsid w:val="00C24C7A"/>
    <w:rsid w:val="00C306DE"/>
    <w:rsid w:val="00C30E26"/>
    <w:rsid w:val="00C314CA"/>
    <w:rsid w:val="00C3161B"/>
    <w:rsid w:val="00C35D78"/>
    <w:rsid w:val="00C3714F"/>
    <w:rsid w:val="00C374DE"/>
    <w:rsid w:val="00C377C6"/>
    <w:rsid w:val="00C43010"/>
    <w:rsid w:val="00C435F3"/>
    <w:rsid w:val="00C43C4C"/>
    <w:rsid w:val="00C443CC"/>
    <w:rsid w:val="00C46211"/>
    <w:rsid w:val="00C46605"/>
    <w:rsid w:val="00C469D2"/>
    <w:rsid w:val="00C46BFB"/>
    <w:rsid w:val="00C46CB8"/>
    <w:rsid w:val="00C50218"/>
    <w:rsid w:val="00C54F8C"/>
    <w:rsid w:val="00C55307"/>
    <w:rsid w:val="00C56BB7"/>
    <w:rsid w:val="00C573AA"/>
    <w:rsid w:val="00C616C1"/>
    <w:rsid w:val="00C62BB0"/>
    <w:rsid w:val="00C63E12"/>
    <w:rsid w:val="00C65F65"/>
    <w:rsid w:val="00C660F2"/>
    <w:rsid w:val="00C701C1"/>
    <w:rsid w:val="00C70224"/>
    <w:rsid w:val="00C70502"/>
    <w:rsid w:val="00C716AB"/>
    <w:rsid w:val="00C71F6D"/>
    <w:rsid w:val="00C7202E"/>
    <w:rsid w:val="00C7415F"/>
    <w:rsid w:val="00C75866"/>
    <w:rsid w:val="00C83371"/>
    <w:rsid w:val="00C87B44"/>
    <w:rsid w:val="00C92191"/>
    <w:rsid w:val="00C922C2"/>
    <w:rsid w:val="00C9409F"/>
    <w:rsid w:val="00C94B1A"/>
    <w:rsid w:val="00C94CFF"/>
    <w:rsid w:val="00C95022"/>
    <w:rsid w:val="00C96104"/>
    <w:rsid w:val="00CA1497"/>
    <w:rsid w:val="00CA1B65"/>
    <w:rsid w:val="00CA226F"/>
    <w:rsid w:val="00CA5B67"/>
    <w:rsid w:val="00CA65ED"/>
    <w:rsid w:val="00CB06CF"/>
    <w:rsid w:val="00CB13F4"/>
    <w:rsid w:val="00CB149A"/>
    <w:rsid w:val="00CB2D75"/>
    <w:rsid w:val="00CB45B9"/>
    <w:rsid w:val="00CB5FED"/>
    <w:rsid w:val="00CB7570"/>
    <w:rsid w:val="00CB78E9"/>
    <w:rsid w:val="00CB7A6B"/>
    <w:rsid w:val="00CC0DCE"/>
    <w:rsid w:val="00CC11E3"/>
    <w:rsid w:val="00CC159D"/>
    <w:rsid w:val="00CC22E9"/>
    <w:rsid w:val="00CC49A3"/>
    <w:rsid w:val="00CC52A9"/>
    <w:rsid w:val="00CC6258"/>
    <w:rsid w:val="00CD4052"/>
    <w:rsid w:val="00CD4EF7"/>
    <w:rsid w:val="00CD6234"/>
    <w:rsid w:val="00CD67BF"/>
    <w:rsid w:val="00CD7920"/>
    <w:rsid w:val="00CE19EB"/>
    <w:rsid w:val="00CE2336"/>
    <w:rsid w:val="00CE37FD"/>
    <w:rsid w:val="00CE49C4"/>
    <w:rsid w:val="00CE5024"/>
    <w:rsid w:val="00CF031D"/>
    <w:rsid w:val="00CF08F5"/>
    <w:rsid w:val="00CF0BE5"/>
    <w:rsid w:val="00CF1F51"/>
    <w:rsid w:val="00CF2D95"/>
    <w:rsid w:val="00CF4277"/>
    <w:rsid w:val="00CF4306"/>
    <w:rsid w:val="00D01B35"/>
    <w:rsid w:val="00D021CD"/>
    <w:rsid w:val="00D02B5A"/>
    <w:rsid w:val="00D063A6"/>
    <w:rsid w:val="00D076A8"/>
    <w:rsid w:val="00D077A5"/>
    <w:rsid w:val="00D07F0B"/>
    <w:rsid w:val="00D13595"/>
    <w:rsid w:val="00D14DA8"/>
    <w:rsid w:val="00D14F2F"/>
    <w:rsid w:val="00D15454"/>
    <w:rsid w:val="00D15725"/>
    <w:rsid w:val="00D1598C"/>
    <w:rsid w:val="00D15F88"/>
    <w:rsid w:val="00D17BCB"/>
    <w:rsid w:val="00D20136"/>
    <w:rsid w:val="00D263A0"/>
    <w:rsid w:val="00D271B2"/>
    <w:rsid w:val="00D31123"/>
    <w:rsid w:val="00D314F0"/>
    <w:rsid w:val="00D3796F"/>
    <w:rsid w:val="00D37DCB"/>
    <w:rsid w:val="00D408C5"/>
    <w:rsid w:val="00D418D5"/>
    <w:rsid w:val="00D4567C"/>
    <w:rsid w:val="00D47404"/>
    <w:rsid w:val="00D47520"/>
    <w:rsid w:val="00D51C31"/>
    <w:rsid w:val="00D52E08"/>
    <w:rsid w:val="00D53A29"/>
    <w:rsid w:val="00D53FFB"/>
    <w:rsid w:val="00D55AD9"/>
    <w:rsid w:val="00D55F2E"/>
    <w:rsid w:val="00D567A1"/>
    <w:rsid w:val="00D60192"/>
    <w:rsid w:val="00D61F67"/>
    <w:rsid w:val="00D6393F"/>
    <w:rsid w:val="00D639A5"/>
    <w:rsid w:val="00D63CCA"/>
    <w:rsid w:val="00D66FEF"/>
    <w:rsid w:val="00D72A20"/>
    <w:rsid w:val="00D74E9F"/>
    <w:rsid w:val="00D77BE9"/>
    <w:rsid w:val="00D815C5"/>
    <w:rsid w:val="00D81FA4"/>
    <w:rsid w:val="00D84374"/>
    <w:rsid w:val="00D843DD"/>
    <w:rsid w:val="00D86D68"/>
    <w:rsid w:val="00D87437"/>
    <w:rsid w:val="00D87822"/>
    <w:rsid w:val="00D87D89"/>
    <w:rsid w:val="00D90110"/>
    <w:rsid w:val="00D917A8"/>
    <w:rsid w:val="00D94094"/>
    <w:rsid w:val="00D9625D"/>
    <w:rsid w:val="00D967AD"/>
    <w:rsid w:val="00D9760C"/>
    <w:rsid w:val="00D97E10"/>
    <w:rsid w:val="00DA063C"/>
    <w:rsid w:val="00DA097E"/>
    <w:rsid w:val="00DA099B"/>
    <w:rsid w:val="00DA2087"/>
    <w:rsid w:val="00DA3660"/>
    <w:rsid w:val="00DA5400"/>
    <w:rsid w:val="00DA5637"/>
    <w:rsid w:val="00DA565E"/>
    <w:rsid w:val="00DB1D0A"/>
    <w:rsid w:val="00DB597C"/>
    <w:rsid w:val="00DB5B39"/>
    <w:rsid w:val="00DB659F"/>
    <w:rsid w:val="00DB7978"/>
    <w:rsid w:val="00DC12E5"/>
    <w:rsid w:val="00DC40E0"/>
    <w:rsid w:val="00DC5490"/>
    <w:rsid w:val="00DC5765"/>
    <w:rsid w:val="00DD10FE"/>
    <w:rsid w:val="00DD191D"/>
    <w:rsid w:val="00DD23F6"/>
    <w:rsid w:val="00DD2661"/>
    <w:rsid w:val="00DD403A"/>
    <w:rsid w:val="00DD6212"/>
    <w:rsid w:val="00DD7D18"/>
    <w:rsid w:val="00DE0A8B"/>
    <w:rsid w:val="00DE1764"/>
    <w:rsid w:val="00DE1776"/>
    <w:rsid w:val="00DE2274"/>
    <w:rsid w:val="00DE3F0E"/>
    <w:rsid w:val="00DE5196"/>
    <w:rsid w:val="00DE6ACC"/>
    <w:rsid w:val="00DE6F96"/>
    <w:rsid w:val="00DF0668"/>
    <w:rsid w:val="00DF4F2D"/>
    <w:rsid w:val="00DF7F55"/>
    <w:rsid w:val="00E01A9B"/>
    <w:rsid w:val="00E04BA3"/>
    <w:rsid w:val="00E04FA5"/>
    <w:rsid w:val="00E073CA"/>
    <w:rsid w:val="00E07775"/>
    <w:rsid w:val="00E10C62"/>
    <w:rsid w:val="00E11862"/>
    <w:rsid w:val="00E12C54"/>
    <w:rsid w:val="00E13423"/>
    <w:rsid w:val="00E1400E"/>
    <w:rsid w:val="00E17C95"/>
    <w:rsid w:val="00E21634"/>
    <w:rsid w:val="00E24215"/>
    <w:rsid w:val="00E271B1"/>
    <w:rsid w:val="00E307C4"/>
    <w:rsid w:val="00E30F3F"/>
    <w:rsid w:val="00E32E76"/>
    <w:rsid w:val="00E330A8"/>
    <w:rsid w:val="00E34732"/>
    <w:rsid w:val="00E34D6B"/>
    <w:rsid w:val="00E36B3B"/>
    <w:rsid w:val="00E42CB2"/>
    <w:rsid w:val="00E4435E"/>
    <w:rsid w:val="00E449DF"/>
    <w:rsid w:val="00E45488"/>
    <w:rsid w:val="00E45D34"/>
    <w:rsid w:val="00E46E36"/>
    <w:rsid w:val="00E51145"/>
    <w:rsid w:val="00E53057"/>
    <w:rsid w:val="00E53245"/>
    <w:rsid w:val="00E535F8"/>
    <w:rsid w:val="00E536AA"/>
    <w:rsid w:val="00E54D9F"/>
    <w:rsid w:val="00E56007"/>
    <w:rsid w:val="00E56E14"/>
    <w:rsid w:val="00E642D5"/>
    <w:rsid w:val="00E644AF"/>
    <w:rsid w:val="00E65B66"/>
    <w:rsid w:val="00E66554"/>
    <w:rsid w:val="00E70860"/>
    <w:rsid w:val="00E70867"/>
    <w:rsid w:val="00E722B3"/>
    <w:rsid w:val="00E72E6B"/>
    <w:rsid w:val="00E74410"/>
    <w:rsid w:val="00E813E5"/>
    <w:rsid w:val="00E8140F"/>
    <w:rsid w:val="00E84055"/>
    <w:rsid w:val="00E845D6"/>
    <w:rsid w:val="00E84D63"/>
    <w:rsid w:val="00E84D72"/>
    <w:rsid w:val="00E85064"/>
    <w:rsid w:val="00E871D1"/>
    <w:rsid w:val="00E90019"/>
    <w:rsid w:val="00E942FC"/>
    <w:rsid w:val="00E94851"/>
    <w:rsid w:val="00E95554"/>
    <w:rsid w:val="00E96403"/>
    <w:rsid w:val="00E97ACC"/>
    <w:rsid w:val="00E97B05"/>
    <w:rsid w:val="00EA00B1"/>
    <w:rsid w:val="00EA0267"/>
    <w:rsid w:val="00EA058E"/>
    <w:rsid w:val="00EA11D7"/>
    <w:rsid w:val="00EA2B02"/>
    <w:rsid w:val="00EB078A"/>
    <w:rsid w:val="00EB21E5"/>
    <w:rsid w:val="00EB226F"/>
    <w:rsid w:val="00EB7103"/>
    <w:rsid w:val="00EC1645"/>
    <w:rsid w:val="00EC3852"/>
    <w:rsid w:val="00EC51D5"/>
    <w:rsid w:val="00ED1843"/>
    <w:rsid w:val="00ED1FB7"/>
    <w:rsid w:val="00ED33C5"/>
    <w:rsid w:val="00ED466E"/>
    <w:rsid w:val="00ED6DF0"/>
    <w:rsid w:val="00ED7129"/>
    <w:rsid w:val="00ED7B6F"/>
    <w:rsid w:val="00EE05E5"/>
    <w:rsid w:val="00EE29A6"/>
    <w:rsid w:val="00EE4749"/>
    <w:rsid w:val="00EE5487"/>
    <w:rsid w:val="00EE720A"/>
    <w:rsid w:val="00EF2762"/>
    <w:rsid w:val="00EF3BB0"/>
    <w:rsid w:val="00EF47E2"/>
    <w:rsid w:val="00EF5781"/>
    <w:rsid w:val="00EF630B"/>
    <w:rsid w:val="00EF7591"/>
    <w:rsid w:val="00F00281"/>
    <w:rsid w:val="00F02332"/>
    <w:rsid w:val="00F02FA5"/>
    <w:rsid w:val="00F03C7E"/>
    <w:rsid w:val="00F04234"/>
    <w:rsid w:val="00F049AD"/>
    <w:rsid w:val="00F062A9"/>
    <w:rsid w:val="00F10608"/>
    <w:rsid w:val="00F134C7"/>
    <w:rsid w:val="00F1472B"/>
    <w:rsid w:val="00F14746"/>
    <w:rsid w:val="00F169EE"/>
    <w:rsid w:val="00F2093A"/>
    <w:rsid w:val="00F24FC9"/>
    <w:rsid w:val="00F252B7"/>
    <w:rsid w:val="00F2595D"/>
    <w:rsid w:val="00F27946"/>
    <w:rsid w:val="00F2796C"/>
    <w:rsid w:val="00F27999"/>
    <w:rsid w:val="00F30148"/>
    <w:rsid w:val="00F34087"/>
    <w:rsid w:val="00F34D7D"/>
    <w:rsid w:val="00F37FA9"/>
    <w:rsid w:val="00F400D2"/>
    <w:rsid w:val="00F41375"/>
    <w:rsid w:val="00F424B7"/>
    <w:rsid w:val="00F42ACA"/>
    <w:rsid w:val="00F42B11"/>
    <w:rsid w:val="00F43693"/>
    <w:rsid w:val="00F440E8"/>
    <w:rsid w:val="00F442A2"/>
    <w:rsid w:val="00F45A5A"/>
    <w:rsid w:val="00F53717"/>
    <w:rsid w:val="00F57B58"/>
    <w:rsid w:val="00F60393"/>
    <w:rsid w:val="00F61BFD"/>
    <w:rsid w:val="00F62D31"/>
    <w:rsid w:val="00F6390B"/>
    <w:rsid w:val="00F639C8"/>
    <w:rsid w:val="00F644C6"/>
    <w:rsid w:val="00F64568"/>
    <w:rsid w:val="00F65EBB"/>
    <w:rsid w:val="00F6640E"/>
    <w:rsid w:val="00F6677C"/>
    <w:rsid w:val="00F67817"/>
    <w:rsid w:val="00F734EF"/>
    <w:rsid w:val="00F751ED"/>
    <w:rsid w:val="00F75253"/>
    <w:rsid w:val="00F7557F"/>
    <w:rsid w:val="00F75A3E"/>
    <w:rsid w:val="00F76863"/>
    <w:rsid w:val="00F77140"/>
    <w:rsid w:val="00F7722A"/>
    <w:rsid w:val="00F80A2F"/>
    <w:rsid w:val="00F81C25"/>
    <w:rsid w:val="00F81D62"/>
    <w:rsid w:val="00F824BD"/>
    <w:rsid w:val="00F85775"/>
    <w:rsid w:val="00F85E6A"/>
    <w:rsid w:val="00F86AC0"/>
    <w:rsid w:val="00F91DAC"/>
    <w:rsid w:val="00F92645"/>
    <w:rsid w:val="00F92A7F"/>
    <w:rsid w:val="00F96620"/>
    <w:rsid w:val="00F96C47"/>
    <w:rsid w:val="00F97E49"/>
    <w:rsid w:val="00FA13C2"/>
    <w:rsid w:val="00FA1B6C"/>
    <w:rsid w:val="00FA211B"/>
    <w:rsid w:val="00FA488C"/>
    <w:rsid w:val="00FA6162"/>
    <w:rsid w:val="00FA6327"/>
    <w:rsid w:val="00FA6BA8"/>
    <w:rsid w:val="00FA70F1"/>
    <w:rsid w:val="00FB00DC"/>
    <w:rsid w:val="00FB0E6B"/>
    <w:rsid w:val="00FB264F"/>
    <w:rsid w:val="00FB40AB"/>
    <w:rsid w:val="00FB4474"/>
    <w:rsid w:val="00FB5CE0"/>
    <w:rsid w:val="00FB6B1D"/>
    <w:rsid w:val="00FB77D8"/>
    <w:rsid w:val="00FB7AFA"/>
    <w:rsid w:val="00FD3C6C"/>
    <w:rsid w:val="00FD4073"/>
    <w:rsid w:val="00FD753D"/>
    <w:rsid w:val="00FD7542"/>
    <w:rsid w:val="00FD7917"/>
    <w:rsid w:val="00FD7BC7"/>
    <w:rsid w:val="00FE31DA"/>
    <w:rsid w:val="00FE74E0"/>
    <w:rsid w:val="00FE778A"/>
    <w:rsid w:val="00FE7D0B"/>
    <w:rsid w:val="00FF39FF"/>
    <w:rsid w:val="00FF5EFA"/>
    <w:rsid w:val="00FF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21F883"/>
  <w15:docId w15:val="{F30703A1-BB47-4614-A12D-33B2087A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455"/>
    <w:rPr>
      <w:rFonts w:asciiTheme="majorBidi" w:hAnsiTheme="majorBidi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30F3F"/>
    <w:pPr>
      <w:keepNext/>
      <w:keepLines/>
      <w:spacing w:after="360"/>
      <w:outlineLvl w:val="0"/>
    </w:pPr>
    <w:rPr>
      <w:rFonts w:asciiTheme="minorBidi" w:eastAsiaTheme="majorEastAsia" w:hAnsiTheme="minorBidi" w:cstheme="majorBidi"/>
      <w:b/>
      <w:bCs/>
      <w:color w:val="1F3864" w:themeColor="accent1" w:themeShade="80"/>
      <w:sz w:val="42"/>
      <w:szCs w:val="4"/>
    </w:rPr>
  </w:style>
  <w:style w:type="paragraph" w:styleId="Heading2">
    <w:name w:val="heading 2"/>
    <w:basedOn w:val="Normal"/>
    <w:link w:val="Heading2Char"/>
    <w:autoRedefine/>
    <w:uiPriority w:val="9"/>
    <w:qFormat/>
    <w:rsid w:val="00216618"/>
    <w:pPr>
      <w:numPr>
        <w:ilvl w:val="1"/>
        <w:numId w:val="6"/>
      </w:numPr>
      <w:spacing w:before="100" w:beforeAutospacing="1" w:after="240" w:line="240" w:lineRule="auto"/>
      <w:outlineLvl w:val="1"/>
    </w:pPr>
    <w:rPr>
      <w:rFonts w:ascii="ITC Avant Garde Gothic" w:eastAsiaTheme="minorEastAsia" w:hAnsi="ITC Avant Garde Gothic" w:cstheme="majorBidi"/>
      <w:b/>
      <w:bCs/>
      <w:color w:val="1F3864" w:themeColor="accent1" w:themeShade="80"/>
      <w:sz w:val="36"/>
      <w:szCs w:val="3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9218B"/>
    <w:pPr>
      <w:keepNext/>
      <w:keepLines/>
      <w:numPr>
        <w:ilvl w:val="2"/>
        <w:numId w:val="6"/>
      </w:numPr>
      <w:spacing w:before="480"/>
      <w:outlineLvl w:val="2"/>
    </w:pPr>
    <w:rPr>
      <w:rFonts w:eastAsiaTheme="majorEastAsia" w:cstheme="majorBidi"/>
      <w:b/>
      <w:spacing w:val="42"/>
      <w:sz w:val="36"/>
      <w:szCs w:val="36"/>
    </w:rPr>
  </w:style>
  <w:style w:type="paragraph" w:styleId="Heading4">
    <w:name w:val="heading 4"/>
    <w:basedOn w:val="Heading5"/>
    <w:link w:val="Heading4Char"/>
    <w:autoRedefine/>
    <w:uiPriority w:val="9"/>
    <w:unhideWhenUsed/>
    <w:qFormat/>
    <w:rsid w:val="007B5297"/>
    <w:pPr>
      <w:spacing w:before="360"/>
      <w:outlineLvl w:val="3"/>
    </w:p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0C3114"/>
    <w:pPr>
      <w:keepNext/>
      <w:keepLines/>
      <w:spacing w:before="40" w:after="0"/>
      <w:outlineLvl w:val="4"/>
    </w:pPr>
    <w:rPr>
      <w:rFonts w:eastAsiaTheme="majorEastAsia" w:cstheme="majorBidi"/>
      <w:i/>
      <w:iCs/>
      <w:color w:val="2F5496" w:themeColor="accent1" w:themeShade="BF"/>
      <w:sz w:val="38"/>
      <w:szCs w:val="3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9CD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9CD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9CD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9CD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53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153C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16618"/>
    <w:rPr>
      <w:rFonts w:ascii="ITC Avant Garde Gothic" w:eastAsiaTheme="minorEastAsia" w:hAnsi="ITC Avant Garde Gothic" w:cstheme="majorBidi"/>
      <w:b/>
      <w:bCs/>
      <w:color w:val="1F3864" w:themeColor="accent1" w:themeShade="80"/>
      <w:sz w:val="36"/>
      <w:szCs w:val="3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965C8F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965C8F"/>
  </w:style>
  <w:style w:type="character" w:customStyle="1" w:styleId="pln">
    <w:name w:val="pln"/>
    <w:basedOn w:val="DefaultParagraphFont"/>
    <w:rsid w:val="00965C8F"/>
  </w:style>
  <w:style w:type="character" w:customStyle="1" w:styleId="pun">
    <w:name w:val="pun"/>
    <w:basedOn w:val="DefaultParagraphFont"/>
    <w:rsid w:val="00965C8F"/>
  </w:style>
  <w:style w:type="character" w:customStyle="1" w:styleId="com">
    <w:name w:val="com"/>
    <w:basedOn w:val="DefaultParagraphFont"/>
    <w:rsid w:val="00965C8F"/>
  </w:style>
  <w:style w:type="character" w:customStyle="1" w:styleId="str">
    <w:name w:val="str"/>
    <w:basedOn w:val="DefaultParagraphFont"/>
    <w:qFormat/>
    <w:rsid w:val="00965C8F"/>
  </w:style>
  <w:style w:type="character" w:customStyle="1" w:styleId="lit">
    <w:name w:val="lit"/>
    <w:basedOn w:val="DefaultParagraphFont"/>
    <w:rsid w:val="00965C8F"/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autoRedefine/>
    <w:qFormat/>
    <w:rsid w:val="00D271B2"/>
    <w:pPr>
      <w:suppressLineNumbers/>
    </w:pPr>
    <w:rPr>
      <w:rFonts w:cs="Lohit Devanagari"/>
      <w:b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link w:val="ListParagraphChar"/>
    <w:uiPriority w:val="34"/>
    <w:qFormat/>
    <w:rsid w:val="00C94AE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965C8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965C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C45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D65A6"/>
    <w:pPr>
      <w:suppressAutoHyphens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E7A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A29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1E7A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A29"/>
    <w:rPr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30F3F"/>
    <w:rPr>
      <w:rFonts w:asciiTheme="minorBidi" w:eastAsiaTheme="majorEastAsia" w:hAnsiTheme="minorBidi" w:cstheme="majorBidi"/>
      <w:b/>
      <w:bCs/>
      <w:color w:val="1F3864" w:themeColor="accent1" w:themeShade="80"/>
      <w:sz w:val="42"/>
      <w:szCs w:val="4"/>
    </w:rPr>
  </w:style>
  <w:style w:type="character" w:styleId="BookTitle">
    <w:name w:val="Book Title"/>
    <w:basedOn w:val="DefaultParagraphFont"/>
    <w:uiPriority w:val="33"/>
    <w:qFormat/>
    <w:rsid w:val="00AC7B35"/>
    <w:rPr>
      <w:rFonts w:ascii="ITC Avant Garde Gothic" w:hAnsi="ITC Avant Garde Gothic" w:cstheme="majorBidi"/>
      <w:b/>
      <w:bCs/>
      <w:iCs/>
      <w:color w:val="1F3864" w:themeColor="accent1" w:themeShade="80"/>
      <w:spacing w:val="42"/>
      <w:sz w:val="80"/>
      <w:szCs w:val="42"/>
    </w:rPr>
  </w:style>
  <w:style w:type="character" w:customStyle="1" w:styleId="Heading3Char">
    <w:name w:val="Heading 3 Char"/>
    <w:basedOn w:val="DefaultParagraphFont"/>
    <w:link w:val="Heading3"/>
    <w:uiPriority w:val="9"/>
    <w:rsid w:val="0069218B"/>
    <w:rPr>
      <w:rFonts w:asciiTheme="majorBidi" w:eastAsiaTheme="majorEastAsia" w:hAnsiTheme="majorBidi" w:cstheme="majorBidi"/>
      <w:b/>
      <w:color w:val="000000" w:themeColor="text1"/>
      <w:spacing w:val="42"/>
      <w:sz w:val="36"/>
      <w:szCs w:val="36"/>
    </w:rPr>
  </w:style>
  <w:style w:type="paragraph" w:styleId="NoSpacing">
    <w:name w:val="No Spacing"/>
    <w:uiPriority w:val="1"/>
    <w:qFormat/>
    <w:rsid w:val="0079136C"/>
    <w:rPr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7B5297"/>
    <w:rPr>
      <w:rFonts w:asciiTheme="majorBidi" w:eastAsiaTheme="majorEastAsia" w:hAnsiTheme="majorBidi" w:cstheme="majorBidi"/>
      <w:i/>
      <w:iCs/>
      <w:color w:val="2F5496" w:themeColor="accent1" w:themeShade="BF"/>
      <w:sz w:val="38"/>
      <w:szCs w:val="38"/>
    </w:rPr>
  </w:style>
  <w:style w:type="character" w:styleId="PlaceholderText">
    <w:name w:val="Placeholder Text"/>
    <w:basedOn w:val="DefaultParagraphFont"/>
    <w:uiPriority w:val="99"/>
    <w:semiHidden/>
    <w:rsid w:val="002175F3"/>
    <w:rPr>
      <w:color w:val="808080"/>
    </w:rPr>
  </w:style>
  <w:style w:type="table" w:styleId="GridTable4-Accent1">
    <w:name w:val="Grid Table 4 Accent 1"/>
    <w:basedOn w:val="TableNormal"/>
    <w:uiPriority w:val="49"/>
    <w:rsid w:val="008A1BA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code">
    <w:name w:val="code"/>
    <w:basedOn w:val="ListParagraph"/>
    <w:link w:val="codeChar"/>
    <w:autoRedefine/>
    <w:qFormat/>
    <w:rsid w:val="004E1F85"/>
    <w:pPr>
      <w:ind w:left="0"/>
    </w:pPr>
    <w:rPr>
      <w:rFonts w:ascii="Courier" w:hAnsi="Courier" w:cstheme="majorBidi"/>
      <w:color w:val="0070C0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449DF"/>
    <w:rPr>
      <w:rFonts w:asciiTheme="majorBidi" w:hAnsiTheme="majorBidi"/>
      <w:sz w:val="28"/>
    </w:rPr>
  </w:style>
  <w:style w:type="character" w:customStyle="1" w:styleId="codeChar">
    <w:name w:val="code Char"/>
    <w:basedOn w:val="ListParagraphChar"/>
    <w:link w:val="code"/>
    <w:rsid w:val="004E1F85"/>
    <w:rPr>
      <w:rFonts w:ascii="Courier" w:hAnsi="Courier" w:cstheme="majorBidi"/>
      <w:color w:val="0070C0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42ACA"/>
    <w:pPr>
      <w:suppressAutoHyphens w:val="0"/>
      <w:spacing w:line="259" w:lineRule="auto"/>
      <w:outlineLvl w:val="9"/>
    </w:pPr>
    <w:rPr>
      <w:b w:val="0"/>
      <w:bCs w:val="0"/>
    </w:rPr>
  </w:style>
  <w:style w:type="paragraph" w:styleId="TOC1">
    <w:name w:val="toc 1"/>
    <w:basedOn w:val="Normal"/>
    <w:next w:val="Normal"/>
    <w:autoRedefine/>
    <w:uiPriority w:val="39"/>
    <w:unhideWhenUsed/>
    <w:rsid w:val="00F42ACA"/>
    <w:pPr>
      <w:suppressAutoHyphens w:val="0"/>
      <w:spacing w:after="100" w:line="259" w:lineRule="auto"/>
    </w:pPr>
    <w:rPr>
      <w:rFonts w:asciiTheme="minorHAnsi" w:eastAsiaTheme="minorEastAsia" w:hAnsiTheme="minorHAnsi" w:cs="Times New Roman"/>
      <w:color w:val="auto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D13595"/>
    <w:pPr>
      <w:suppressAutoHyphens w:val="0"/>
      <w:spacing w:after="100" w:line="259" w:lineRule="auto"/>
      <w:ind w:left="220"/>
    </w:pPr>
    <w:rPr>
      <w:rFonts w:asciiTheme="minorHAnsi" w:eastAsiaTheme="minorEastAsia" w:hAnsiTheme="minorHAnsi" w:cs="Times New Roman"/>
      <w:color w:val="auto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D13595"/>
    <w:pPr>
      <w:suppressAutoHyphens w:val="0"/>
      <w:spacing w:after="100" w:line="259" w:lineRule="auto"/>
      <w:ind w:left="440"/>
    </w:pPr>
    <w:rPr>
      <w:rFonts w:asciiTheme="minorHAnsi" w:eastAsiaTheme="minorEastAsia" w:hAnsiTheme="minorHAnsi" w:cs="Times New Roman"/>
      <w:color w:val="auto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0C3114"/>
    <w:rPr>
      <w:rFonts w:asciiTheme="majorBidi" w:eastAsiaTheme="majorEastAsia" w:hAnsiTheme="majorBidi" w:cstheme="majorBidi"/>
      <w:i/>
      <w:iCs/>
      <w:color w:val="2F5496" w:themeColor="accent1" w:themeShade="BF"/>
      <w:sz w:val="38"/>
      <w:szCs w:val="3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9CD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9CD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9C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9C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ibliography">
    <w:name w:val="Bibliography"/>
    <w:basedOn w:val="Normal"/>
    <w:next w:val="Normal"/>
    <w:uiPriority w:val="37"/>
    <w:unhideWhenUsed/>
    <w:rsid w:val="00965E55"/>
  </w:style>
  <w:style w:type="paragraph" w:customStyle="1" w:styleId="Figure">
    <w:name w:val="Figure"/>
    <w:link w:val="FigureChar"/>
    <w:autoRedefine/>
    <w:qFormat/>
    <w:rsid w:val="00672A5B"/>
    <w:rPr>
      <w:rFonts w:asciiTheme="majorBidi" w:hAnsiTheme="majorBidi"/>
      <w:color w:val="000000" w:themeColor="text1"/>
      <w:sz w:val="28"/>
    </w:rPr>
  </w:style>
  <w:style w:type="character" w:customStyle="1" w:styleId="FigureChar">
    <w:name w:val="Figure Char"/>
    <w:basedOn w:val="DefaultParagraphFont"/>
    <w:link w:val="Figure"/>
    <w:rsid w:val="00672A5B"/>
    <w:rPr>
      <w:rFonts w:asciiTheme="majorBidi" w:hAnsiTheme="majorBidi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sv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sv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Bussiness\Career\1-EmbededSystems\MyStuff_ES\Tem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E6E13B307504BC0903E8609412D3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83EE9-4C5F-45CB-88E2-06FC67665088}"/>
      </w:docPartPr>
      <w:docPartBody>
        <w:p w:rsidR="00177720" w:rsidRDefault="00AD1192">
          <w:pPr>
            <w:pStyle w:val="6E6E13B307504BC0903E8609412D3562"/>
          </w:pPr>
          <w:r w:rsidRPr="002D5043">
            <w:rPr>
              <w:rStyle w:val="PlaceholderText"/>
            </w:rPr>
            <w:t>[Company]</w:t>
          </w:r>
        </w:p>
      </w:docPartBody>
    </w:docPart>
    <w:docPart>
      <w:docPartPr>
        <w:name w:val="988560A9CF324793BD70C0EC882DC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C40FCE-6ABE-4F48-8A5D-269CE8BC4E82}"/>
      </w:docPartPr>
      <w:docPartBody>
        <w:p w:rsidR="00177720" w:rsidRDefault="00AD1192">
          <w:pPr>
            <w:pStyle w:val="988560A9CF324793BD70C0EC882DC087"/>
          </w:pPr>
          <w:r w:rsidRPr="00D72672">
            <w:rPr>
              <w:rStyle w:val="PlaceholderText"/>
            </w:rPr>
            <w:t>[Company E-mail]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TC Avant Garde Gothic">
    <w:panose1 w:val="020B04020202030203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92"/>
    <w:rsid w:val="00177720"/>
    <w:rsid w:val="003A0AD9"/>
    <w:rsid w:val="00AD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E6E13B307504BC0903E8609412D3562">
    <w:name w:val="6E6E13B307504BC0903E8609412D3562"/>
  </w:style>
  <w:style w:type="paragraph" w:customStyle="1" w:styleId="988560A9CF324793BD70C0EC882DC087">
    <w:name w:val="988560A9CF324793BD70C0EC882DC0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2021-07-16T00:00:00</PublishDate>
  <Abstract/>
  <CompanyAddress/>
  <CompanyPhone/>
  <CompanyFax/>
  <CompanyEmail>ma.karram272@gmail.com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11A73A60AC394BA01133E55FD7456B" ma:contentTypeVersion="9" ma:contentTypeDescription="Create a new document." ma:contentTypeScope="" ma:versionID="0436f2181ead461caf9767a2a5204635">
  <xsd:schema xmlns:xsd="http://www.w3.org/2001/XMLSchema" xmlns:xs="http://www.w3.org/2001/XMLSchema" xmlns:p="http://schemas.microsoft.com/office/2006/metadata/properties" xmlns:ns3="76ad8eb0-7565-433d-b867-a9bec77aceac" targetNamespace="http://schemas.microsoft.com/office/2006/metadata/properties" ma:root="true" ma:fieldsID="e6f9bc86701403113073a5192419b60c" ns3:_="">
    <xsd:import namespace="76ad8eb0-7565-433d-b867-a9bec77ace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ad8eb0-7565-433d-b867-a9bec77ace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E5E6C1-87F6-4642-B8AE-2A3189EF40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602F124-6A9B-4113-B3F0-B3F0AF6A50B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D24632-993A-4A66-86C6-10F7158D24C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53DB186-9F62-408F-B01C-59A17CBED7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ad8eb0-7565-433d-b867-a9bec77ace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Temp.dotx</Template>
  <TotalTime>101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Eng. Mahmoud Karam</Company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Mahmoud Karam</dc:creator>
  <cp:keywords/>
  <dc:description/>
  <cp:lastModifiedBy>Mahmoud Karam</cp:lastModifiedBy>
  <cp:revision>4</cp:revision>
  <dcterms:created xsi:type="dcterms:W3CDTF">2021-09-24T18:20:00Z</dcterms:created>
  <dcterms:modified xsi:type="dcterms:W3CDTF">2021-09-24T20:30:00Z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0x0101009811A73A60AC394BA01133E55FD7456B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